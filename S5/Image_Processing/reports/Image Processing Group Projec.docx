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2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2"/>
        <w:gridCol w:w="6873"/>
      </w:tblGrid>
      <w:tr w:rsidR="004146CF" w:rsidRPr="009756AD" w14:paraId="4FD57777" w14:textId="77777777" w:rsidTr="004D77AD">
        <w:trPr>
          <w:trHeight w:val="2216"/>
        </w:trPr>
        <w:tc>
          <w:tcPr>
            <w:tcW w:w="2532" w:type="dxa"/>
          </w:tcPr>
          <w:p w14:paraId="1531B9B7" w14:textId="77777777" w:rsidR="009C59EB" w:rsidRPr="009756AD" w:rsidRDefault="009C59EB" w:rsidP="00F462BE">
            <w:pPr>
              <w:pStyle w:val="Title"/>
            </w:pPr>
            <w:r w:rsidRPr="007200E1">
              <w:rPr>
                <w:noProof/>
                <w:lang w:eastAsia="en-AU"/>
              </w:rPr>
              <w:drawing>
                <wp:inline distT="0" distB="0" distL="0" distR="0" wp14:anchorId="1C803AEA" wp14:editId="7E60E817">
                  <wp:extent cx="1280160" cy="1280160"/>
                  <wp:effectExtent l="0" t="0" r="8890" b="8890"/>
                  <wp:docPr id="3" name="Picture 3" descr="A close up of a type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s-old-typewriter-10210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tc>
        <w:tc>
          <w:tcPr>
            <w:tcW w:w="6872" w:type="dxa"/>
          </w:tcPr>
          <w:p w14:paraId="2FAE613F" w14:textId="4E30652C" w:rsidR="009C59EB" w:rsidRPr="00DE67E7" w:rsidRDefault="004D77AD" w:rsidP="00884234">
            <w:pPr>
              <w:pStyle w:val="Title"/>
              <w:rPr>
                <w:sz w:val="96"/>
                <w:szCs w:val="96"/>
              </w:rPr>
            </w:pPr>
            <w:r w:rsidRPr="00DE67E7">
              <w:rPr>
                <w:sz w:val="96"/>
                <w:szCs w:val="96"/>
              </w:rPr>
              <w:t>Image Processing Group Project</w:t>
            </w:r>
          </w:p>
        </w:tc>
      </w:tr>
      <w:tr w:rsidR="0045538D" w:rsidRPr="009756AD" w14:paraId="0200363D" w14:textId="77777777" w:rsidTr="004D77AD">
        <w:trPr>
          <w:trHeight w:val="574"/>
        </w:trPr>
        <w:tc>
          <w:tcPr>
            <w:tcW w:w="2532" w:type="dxa"/>
            <w:shd w:val="clear" w:color="auto" w:fill="000000" w:themeFill="text1"/>
          </w:tcPr>
          <w:p w14:paraId="4B54F84E" w14:textId="77777777" w:rsidR="0045538D" w:rsidRPr="009756AD" w:rsidRDefault="00000000" w:rsidP="00884234">
            <w:pPr>
              <w:pStyle w:val="Heading2"/>
            </w:pPr>
            <w:sdt>
              <w:sdtPr>
                <w:id w:val="1200352403"/>
                <w:placeholder>
                  <w:docPart w:val="1AFC446EB9154F04941834B90B819DD2"/>
                </w:placeholder>
                <w:temporary/>
                <w:showingPlcHdr/>
                <w15:appearance w15:val="hidden"/>
              </w:sdtPr>
              <w:sdtContent>
                <w:r w:rsidR="00884234" w:rsidRPr="009756AD">
                  <w:t>Project Name:</w:t>
                </w:r>
              </w:sdtContent>
            </w:sdt>
          </w:p>
        </w:tc>
        <w:tc>
          <w:tcPr>
            <w:tcW w:w="6872" w:type="dxa"/>
            <w:shd w:val="clear" w:color="auto" w:fill="000000" w:themeFill="text1"/>
          </w:tcPr>
          <w:p w14:paraId="15C6ADA4" w14:textId="13046AA3" w:rsidR="0045538D" w:rsidRPr="009756AD" w:rsidRDefault="004D77AD" w:rsidP="009756AD">
            <w:pPr>
              <w:pStyle w:val="Heading5"/>
            </w:pPr>
            <w:r>
              <w:t>Skew correction of Text Image</w:t>
            </w:r>
          </w:p>
        </w:tc>
      </w:tr>
    </w:tbl>
    <w:p w14:paraId="557F99A5" w14:textId="0D21717F" w:rsidR="00B30AE3" w:rsidRPr="009756AD" w:rsidRDefault="00B30AE3" w:rsidP="00391ABD"/>
    <w:tbl>
      <w:tblPr>
        <w:tblStyle w:val="Calendar1"/>
        <w:tblW w:w="5000" w:type="pct"/>
        <w:tblLook w:val="0620" w:firstRow="1" w:lastRow="0" w:firstColumn="0" w:lastColumn="0" w:noHBand="1" w:noVBand="1"/>
      </w:tblPr>
      <w:tblGrid>
        <w:gridCol w:w="2790"/>
        <w:gridCol w:w="2610"/>
        <w:gridCol w:w="3960"/>
      </w:tblGrid>
      <w:tr w:rsidR="002C476C" w:rsidRPr="00DE67E7" w14:paraId="0BA9E596" w14:textId="77777777" w:rsidTr="004D77AD">
        <w:trPr>
          <w:cnfStyle w:val="100000000000" w:firstRow="1" w:lastRow="0" w:firstColumn="0" w:lastColumn="0" w:oddVBand="0" w:evenVBand="0" w:oddHBand="0" w:evenHBand="0" w:firstRowFirstColumn="0" w:firstRowLastColumn="0" w:lastRowFirstColumn="0" w:lastRowLastColumn="0"/>
        </w:trPr>
        <w:tc>
          <w:tcPr>
            <w:tcW w:w="9360" w:type="dxa"/>
            <w:gridSpan w:val="3"/>
            <w:tcBorders>
              <w:bottom w:val="dashed" w:sz="8" w:space="0" w:color="auto"/>
            </w:tcBorders>
          </w:tcPr>
          <w:p w14:paraId="1B3642B5" w14:textId="5D93CF50" w:rsidR="002C476C" w:rsidRPr="00DE67E7" w:rsidRDefault="0063699B" w:rsidP="00884234">
            <w:pPr>
              <w:pStyle w:val="Heading1"/>
              <w:rPr>
                <w:b w:val="0"/>
                <w:sz w:val="28"/>
                <w:szCs w:val="28"/>
              </w:rPr>
            </w:pPr>
            <w:r w:rsidRPr="00DE67E7">
              <w:rPr>
                <w:noProof/>
                <w:sz w:val="28"/>
                <w:szCs w:val="28"/>
                <w:lang w:eastAsia="en-AU"/>
              </w:rPr>
              <mc:AlternateContent>
                <mc:Choice Requires="wpg">
                  <w:drawing>
                    <wp:inline distT="0" distB="0" distL="0" distR="0" wp14:anchorId="66B4A653" wp14:editId="3B5DB49D">
                      <wp:extent cx="386715" cy="386715"/>
                      <wp:effectExtent l="0" t="0" r="0" b="0"/>
                      <wp:docPr id="1" name="Group 1" descr="participants icon"/>
                      <wp:cNvGraphicFramePr/>
                      <a:graphic xmlns:a="http://schemas.openxmlformats.org/drawingml/2006/main">
                        <a:graphicData uri="http://schemas.microsoft.com/office/word/2010/wordprocessingGroup">
                          <wpg:wgp>
                            <wpg:cNvGrpSpPr/>
                            <wpg:grpSpPr>
                              <a:xfrm>
                                <a:off x="0" y="0"/>
                                <a:ext cx="386715" cy="386715"/>
                                <a:chOff x="0" y="0"/>
                                <a:chExt cx="787401" cy="787401"/>
                              </a:xfrm>
                              <a:solidFill>
                                <a:schemeClr val="tx2"/>
                              </a:solidFill>
                            </wpg:grpSpPr>
                            <wps:wsp>
                              <wps:cNvPr id="2" name="Shape"/>
                              <wps:cNvSpPr/>
                              <wps:spPr>
                                <a:xfrm>
                                  <a:off x="0" y="0"/>
                                  <a:ext cx="787401" cy="787401"/>
                                </a:xfrm>
                                <a:custGeom>
                                  <a:avLst/>
                                  <a:gdLst/>
                                  <a:ahLst/>
                                  <a:cxnLst>
                                    <a:cxn ang="0">
                                      <a:pos x="wd2" y="hd2"/>
                                    </a:cxn>
                                    <a:cxn ang="5400000">
                                      <a:pos x="wd2" y="hd2"/>
                                    </a:cxn>
                                    <a:cxn ang="10800000">
                                      <a:pos x="wd2" y="hd2"/>
                                    </a:cxn>
                                    <a:cxn ang="16200000">
                                      <a:pos x="wd2" y="hd2"/>
                                    </a:cxn>
                                  </a:cxnLst>
                                  <a:rect l="0" t="0" r="r" b="b"/>
                                  <a:pathLst>
                                    <a:path w="21600" h="21600" extrusionOk="0">
                                      <a:moveTo>
                                        <a:pt x="21600" y="18208"/>
                                      </a:moveTo>
                                      <a:cubicBezTo>
                                        <a:pt x="21600" y="17128"/>
                                        <a:pt x="20875" y="16165"/>
                                        <a:pt x="19837" y="15865"/>
                                      </a:cubicBezTo>
                                      <a:lnTo>
                                        <a:pt x="17071" y="15067"/>
                                      </a:lnTo>
                                      <a:lnTo>
                                        <a:pt x="17071" y="14366"/>
                                      </a:lnTo>
                                      <a:cubicBezTo>
                                        <a:pt x="17339" y="14150"/>
                                        <a:pt x="17565" y="13886"/>
                                        <a:pt x="17739" y="13587"/>
                                      </a:cubicBezTo>
                                      <a:lnTo>
                                        <a:pt x="17768" y="13587"/>
                                      </a:lnTo>
                                      <a:cubicBezTo>
                                        <a:pt x="18728" y="13587"/>
                                        <a:pt x="19510" y="12806"/>
                                        <a:pt x="19510" y="11845"/>
                                      </a:cubicBezTo>
                                      <a:lnTo>
                                        <a:pt x="19510" y="9058"/>
                                      </a:lnTo>
                                      <a:cubicBezTo>
                                        <a:pt x="19510" y="6753"/>
                                        <a:pt x="17634" y="4877"/>
                                        <a:pt x="15329" y="4877"/>
                                      </a:cubicBezTo>
                                      <a:cubicBezTo>
                                        <a:pt x="13031" y="4877"/>
                                        <a:pt x="11162" y="6741"/>
                                        <a:pt x="11149" y="9036"/>
                                      </a:cubicBezTo>
                                      <a:cubicBezTo>
                                        <a:pt x="10700" y="8470"/>
                                        <a:pt x="10452" y="7768"/>
                                        <a:pt x="10452" y="7027"/>
                                      </a:cubicBezTo>
                                      <a:lnTo>
                                        <a:pt x="10452" y="6968"/>
                                      </a:lnTo>
                                      <a:lnTo>
                                        <a:pt x="10452" y="4181"/>
                                      </a:lnTo>
                                      <a:cubicBezTo>
                                        <a:pt x="10452" y="1875"/>
                                        <a:pt x="8576" y="0"/>
                                        <a:pt x="6271" y="0"/>
                                      </a:cubicBezTo>
                                      <a:cubicBezTo>
                                        <a:pt x="3966" y="0"/>
                                        <a:pt x="2090" y="1875"/>
                                        <a:pt x="2090" y="4181"/>
                                      </a:cubicBezTo>
                                      <a:lnTo>
                                        <a:pt x="2090" y="6968"/>
                                      </a:lnTo>
                                      <a:lnTo>
                                        <a:pt x="2090" y="7027"/>
                                      </a:lnTo>
                                      <a:cubicBezTo>
                                        <a:pt x="2090" y="8158"/>
                                        <a:pt x="1488" y="9223"/>
                                        <a:pt x="517" y="9805"/>
                                      </a:cubicBezTo>
                                      <a:lnTo>
                                        <a:pt x="204" y="9992"/>
                                      </a:lnTo>
                                      <a:lnTo>
                                        <a:pt x="407" y="10297"/>
                                      </a:lnTo>
                                      <a:cubicBezTo>
                                        <a:pt x="428" y="10328"/>
                                        <a:pt x="764" y="10821"/>
                                        <a:pt x="1328" y="11165"/>
                                      </a:cubicBezTo>
                                      <a:cubicBezTo>
                                        <a:pt x="530" y="11577"/>
                                        <a:pt x="0" y="12410"/>
                                        <a:pt x="0" y="13331"/>
                                      </a:cubicBezTo>
                                      <a:lnTo>
                                        <a:pt x="0" y="15329"/>
                                      </a:lnTo>
                                      <a:lnTo>
                                        <a:pt x="4181" y="15329"/>
                                      </a:lnTo>
                                      <a:lnTo>
                                        <a:pt x="4181" y="16723"/>
                                      </a:lnTo>
                                      <a:lnTo>
                                        <a:pt x="8361" y="16723"/>
                                      </a:lnTo>
                                      <a:lnTo>
                                        <a:pt x="8361" y="15329"/>
                                      </a:lnTo>
                                      <a:lnTo>
                                        <a:pt x="12542" y="15329"/>
                                      </a:lnTo>
                                      <a:lnTo>
                                        <a:pt x="12542" y="13552"/>
                                      </a:lnTo>
                                      <a:cubicBezTo>
                                        <a:pt x="12654" y="13575"/>
                                        <a:pt x="12771" y="13587"/>
                                        <a:pt x="12890" y="13587"/>
                                      </a:cubicBezTo>
                                      <a:lnTo>
                                        <a:pt x="12919" y="13587"/>
                                      </a:lnTo>
                                      <a:cubicBezTo>
                                        <a:pt x="13092" y="13886"/>
                                        <a:pt x="13319" y="14150"/>
                                        <a:pt x="13587" y="14366"/>
                                      </a:cubicBezTo>
                                      <a:lnTo>
                                        <a:pt x="13587" y="15067"/>
                                      </a:lnTo>
                                      <a:lnTo>
                                        <a:pt x="10821" y="15865"/>
                                      </a:lnTo>
                                      <a:cubicBezTo>
                                        <a:pt x="9783" y="16164"/>
                                        <a:pt x="9058" y="17128"/>
                                        <a:pt x="9058" y="18208"/>
                                      </a:cubicBezTo>
                                      <a:lnTo>
                                        <a:pt x="9058" y="20206"/>
                                      </a:lnTo>
                                      <a:lnTo>
                                        <a:pt x="13239" y="20206"/>
                                      </a:lnTo>
                                      <a:lnTo>
                                        <a:pt x="13239" y="21600"/>
                                      </a:lnTo>
                                      <a:lnTo>
                                        <a:pt x="17419" y="21600"/>
                                      </a:lnTo>
                                      <a:lnTo>
                                        <a:pt x="17419" y="20206"/>
                                      </a:lnTo>
                                      <a:lnTo>
                                        <a:pt x="21600" y="20206"/>
                                      </a:lnTo>
                                      <a:lnTo>
                                        <a:pt x="21600" y="18208"/>
                                      </a:lnTo>
                                      <a:close/>
                                      <a:moveTo>
                                        <a:pt x="18034" y="12852"/>
                                      </a:moveTo>
                                      <a:cubicBezTo>
                                        <a:pt x="18086" y="12640"/>
                                        <a:pt x="18116" y="12421"/>
                                        <a:pt x="18116" y="12194"/>
                                      </a:cubicBezTo>
                                      <a:lnTo>
                                        <a:pt x="18116" y="10864"/>
                                      </a:lnTo>
                                      <a:cubicBezTo>
                                        <a:pt x="18521" y="11008"/>
                                        <a:pt x="18813" y="11392"/>
                                        <a:pt x="18813" y="11845"/>
                                      </a:cubicBezTo>
                                      <a:cubicBezTo>
                                        <a:pt x="18813" y="12329"/>
                                        <a:pt x="18481" y="12733"/>
                                        <a:pt x="18034" y="12852"/>
                                      </a:cubicBezTo>
                                      <a:close/>
                                      <a:moveTo>
                                        <a:pt x="15329" y="5574"/>
                                      </a:moveTo>
                                      <a:cubicBezTo>
                                        <a:pt x="17250" y="5574"/>
                                        <a:pt x="18813" y="7137"/>
                                        <a:pt x="18813" y="9058"/>
                                      </a:cubicBezTo>
                                      <a:lnTo>
                                        <a:pt x="18813" y="10458"/>
                                      </a:lnTo>
                                      <a:cubicBezTo>
                                        <a:pt x="18586" y="10286"/>
                                        <a:pt x="18319" y="10166"/>
                                        <a:pt x="18025" y="10122"/>
                                      </a:cubicBezTo>
                                      <a:lnTo>
                                        <a:pt x="17983" y="9995"/>
                                      </a:lnTo>
                                      <a:cubicBezTo>
                                        <a:pt x="17796" y="9434"/>
                                        <a:pt x="17274" y="9058"/>
                                        <a:pt x="16683" y="9058"/>
                                      </a:cubicBezTo>
                                      <a:cubicBezTo>
                                        <a:pt x="16412" y="9058"/>
                                        <a:pt x="16149" y="9138"/>
                                        <a:pt x="15924" y="9288"/>
                                      </a:cubicBezTo>
                                      <a:cubicBezTo>
                                        <a:pt x="15562" y="9529"/>
                                        <a:pt x="15096" y="9529"/>
                                        <a:pt x="14734" y="9288"/>
                                      </a:cubicBezTo>
                                      <a:cubicBezTo>
                                        <a:pt x="14509" y="9138"/>
                                        <a:pt x="14246" y="9058"/>
                                        <a:pt x="13975" y="9058"/>
                                      </a:cubicBezTo>
                                      <a:cubicBezTo>
                                        <a:pt x="13384" y="9058"/>
                                        <a:pt x="12862" y="9434"/>
                                        <a:pt x="12676" y="9995"/>
                                      </a:cubicBezTo>
                                      <a:lnTo>
                                        <a:pt x="12633" y="10122"/>
                                      </a:lnTo>
                                      <a:cubicBezTo>
                                        <a:pt x="12340" y="10166"/>
                                        <a:pt x="12072" y="10287"/>
                                        <a:pt x="11846" y="10458"/>
                                      </a:cubicBezTo>
                                      <a:lnTo>
                                        <a:pt x="11846" y="9058"/>
                                      </a:lnTo>
                                      <a:cubicBezTo>
                                        <a:pt x="11845" y="7137"/>
                                        <a:pt x="13408" y="5574"/>
                                        <a:pt x="15329" y="5574"/>
                                      </a:cubicBezTo>
                                      <a:close/>
                                      <a:moveTo>
                                        <a:pt x="11148" y="10025"/>
                                      </a:moveTo>
                                      <a:lnTo>
                                        <a:pt x="11148" y="11132"/>
                                      </a:lnTo>
                                      <a:cubicBezTo>
                                        <a:pt x="11029" y="11075"/>
                                        <a:pt x="10906" y="11024"/>
                                        <a:pt x="10779" y="10987"/>
                                      </a:cubicBezTo>
                                      <a:lnTo>
                                        <a:pt x="8013" y="10190"/>
                                      </a:lnTo>
                                      <a:lnTo>
                                        <a:pt x="8013" y="9488"/>
                                      </a:lnTo>
                                      <a:cubicBezTo>
                                        <a:pt x="8281" y="9273"/>
                                        <a:pt x="8507" y="9009"/>
                                        <a:pt x="8681" y="8710"/>
                                      </a:cubicBezTo>
                                      <a:lnTo>
                                        <a:pt x="8710" y="8710"/>
                                      </a:lnTo>
                                      <a:cubicBezTo>
                                        <a:pt x="9188" y="8710"/>
                                        <a:pt x="9622" y="8515"/>
                                        <a:pt x="9938" y="8201"/>
                                      </a:cubicBezTo>
                                      <a:cubicBezTo>
                                        <a:pt x="10157" y="8905"/>
                                        <a:pt x="10571" y="9536"/>
                                        <a:pt x="11148" y="10025"/>
                                      </a:cubicBezTo>
                                      <a:close/>
                                      <a:moveTo>
                                        <a:pt x="7316" y="10329"/>
                                      </a:moveTo>
                                      <a:lnTo>
                                        <a:pt x="6271" y="11636"/>
                                      </a:lnTo>
                                      <a:lnTo>
                                        <a:pt x="5226" y="10329"/>
                                      </a:lnTo>
                                      <a:lnTo>
                                        <a:pt x="5226" y="9898"/>
                                      </a:lnTo>
                                      <a:cubicBezTo>
                                        <a:pt x="5549" y="10029"/>
                                        <a:pt x="5901" y="10103"/>
                                        <a:pt x="6271" y="10103"/>
                                      </a:cubicBezTo>
                                      <a:cubicBezTo>
                                        <a:pt x="6641" y="10103"/>
                                        <a:pt x="6993" y="10029"/>
                                        <a:pt x="7316" y="9898"/>
                                      </a:cubicBezTo>
                                      <a:lnTo>
                                        <a:pt x="7316" y="10329"/>
                                      </a:lnTo>
                                      <a:close/>
                                      <a:moveTo>
                                        <a:pt x="4181" y="5923"/>
                                      </a:moveTo>
                                      <a:lnTo>
                                        <a:pt x="4181" y="5574"/>
                                      </a:lnTo>
                                      <a:lnTo>
                                        <a:pt x="4181" y="5206"/>
                                      </a:lnTo>
                                      <a:cubicBezTo>
                                        <a:pt x="4995" y="5114"/>
                                        <a:pt x="5753" y="4702"/>
                                        <a:pt x="6271" y="4061"/>
                                      </a:cubicBezTo>
                                      <a:cubicBezTo>
                                        <a:pt x="6789" y="4702"/>
                                        <a:pt x="7547" y="5114"/>
                                        <a:pt x="8361" y="5206"/>
                                      </a:cubicBezTo>
                                      <a:lnTo>
                                        <a:pt x="8361" y="5591"/>
                                      </a:lnTo>
                                      <a:lnTo>
                                        <a:pt x="8361" y="5923"/>
                                      </a:lnTo>
                                      <a:lnTo>
                                        <a:pt x="8361" y="7316"/>
                                      </a:lnTo>
                                      <a:cubicBezTo>
                                        <a:pt x="8361" y="8469"/>
                                        <a:pt x="7424" y="9406"/>
                                        <a:pt x="6271" y="9406"/>
                                      </a:cubicBezTo>
                                      <a:cubicBezTo>
                                        <a:pt x="5118" y="9406"/>
                                        <a:pt x="4181" y="8469"/>
                                        <a:pt x="4181" y="7316"/>
                                      </a:cubicBezTo>
                                      <a:lnTo>
                                        <a:pt x="4181" y="5923"/>
                                      </a:lnTo>
                                      <a:close/>
                                      <a:moveTo>
                                        <a:pt x="8976" y="7974"/>
                                      </a:moveTo>
                                      <a:cubicBezTo>
                                        <a:pt x="9028" y="7763"/>
                                        <a:pt x="9058" y="7543"/>
                                        <a:pt x="9058" y="7316"/>
                                      </a:cubicBezTo>
                                      <a:lnTo>
                                        <a:pt x="9058" y="5987"/>
                                      </a:lnTo>
                                      <a:cubicBezTo>
                                        <a:pt x="9463" y="6131"/>
                                        <a:pt x="9755" y="6514"/>
                                        <a:pt x="9755" y="6968"/>
                                      </a:cubicBezTo>
                                      <a:cubicBezTo>
                                        <a:pt x="9755" y="7451"/>
                                        <a:pt x="9423" y="7855"/>
                                        <a:pt x="8976" y="7974"/>
                                      </a:cubicBezTo>
                                      <a:close/>
                                      <a:moveTo>
                                        <a:pt x="6271" y="697"/>
                                      </a:moveTo>
                                      <a:cubicBezTo>
                                        <a:pt x="8192" y="697"/>
                                        <a:pt x="9755" y="2260"/>
                                        <a:pt x="9755" y="4181"/>
                                      </a:cubicBezTo>
                                      <a:lnTo>
                                        <a:pt x="9755" y="5583"/>
                                      </a:lnTo>
                                      <a:cubicBezTo>
                                        <a:pt x="9551" y="5429"/>
                                        <a:pt x="9317" y="5314"/>
                                        <a:pt x="9058" y="5261"/>
                                      </a:cubicBezTo>
                                      <a:lnTo>
                                        <a:pt x="9058" y="4529"/>
                                      </a:lnTo>
                                      <a:lnTo>
                                        <a:pt x="8710" y="4529"/>
                                      </a:lnTo>
                                      <a:cubicBezTo>
                                        <a:pt x="7946" y="4529"/>
                                        <a:pt x="7217" y="4164"/>
                                        <a:pt x="6759" y="3553"/>
                                      </a:cubicBezTo>
                                      <a:lnTo>
                                        <a:pt x="6271" y="2903"/>
                                      </a:lnTo>
                                      <a:lnTo>
                                        <a:pt x="5783" y="3554"/>
                                      </a:lnTo>
                                      <a:cubicBezTo>
                                        <a:pt x="5325" y="4164"/>
                                        <a:pt x="4596" y="4529"/>
                                        <a:pt x="3832" y="4529"/>
                                      </a:cubicBezTo>
                                      <a:lnTo>
                                        <a:pt x="3484" y="4529"/>
                                      </a:lnTo>
                                      <a:lnTo>
                                        <a:pt x="3484" y="5261"/>
                                      </a:lnTo>
                                      <a:cubicBezTo>
                                        <a:pt x="3225" y="5314"/>
                                        <a:pt x="2991" y="5429"/>
                                        <a:pt x="2787" y="5583"/>
                                      </a:cubicBezTo>
                                      <a:lnTo>
                                        <a:pt x="2787" y="4181"/>
                                      </a:lnTo>
                                      <a:cubicBezTo>
                                        <a:pt x="2787" y="2260"/>
                                        <a:pt x="4350" y="697"/>
                                        <a:pt x="6271" y="697"/>
                                      </a:cubicBezTo>
                                      <a:close/>
                                      <a:moveTo>
                                        <a:pt x="3484" y="5987"/>
                                      </a:moveTo>
                                      <a:lnTo>
                                        <a:pt x="3484" y="7316"/>
                                      </a:lnTo>
                                      <a:cubicBezTo>
                                        <a:pt x="3484" y="7543"/>
                                        <a:pt x="3514" y="7763"/>
                                        <a:pt x="3566" y="7974"/>
                                      </a:cubicBezTo>
                                      <a:cubicBezTo>
                                        <a:pt x="3119" y="7855"/>
                                        <a:pt x="2787" y="7451"/>
                                        <a:pt x="2787" y="6968"/>
                                      </a:cubicBezTo>
                                      <a:cubicBezTo>
                                        <a:pt x="2787" y="6514"/>
                                        <a:pt x="3079" y="6131"/>
                                        <a:pt x="3484" y="5987"/>
                                      </a:cubicBezTo>
                                      <a:close/>
                                      <a:moveTo>
                                        <a:pt x="2600" y="8198"/>
                                      </a:moveTo>
                                      <a:cubicBezTo>
                                        <a:pt x="2916" y="8514"/>
                                        <a:pt x="3351" y="8710"/>
                                        <a:pt x="3832" y="8710"/>
                                      </a:cubicBezTo>
                                      <a:lnTo>
                                        <a:pt x="3861" y="8710"/>
                                      </a:lnTo>
                                      <a:cubicBezTo>
                                        <a:pt x="4034" y="9009"/>
                                        <a:pt x="4261" y="9273"/>
                                        <a:pt x="4529" y="9488"/>
                                      </a:cubicBezTo>
                                      <a:lnTo>
                                        <a:pt x="4529" y="10190"/>
                                      </a:lnTo>
                                      <a:lnTo>
                                        <a:pt x="2419" y="10798"/>
                                      </a:lnTo>
                                      <a:cubicBezTo>
                                        <a:pt x="1890" y="10789"/>
                                        <a:pt x="1457" y="10436"/>
                                        <a:pt x="1210" y="10177"/>
                                      </a:cubicBezTo>
                                      <a:cubicBezTo>
                                        <a:pt x="1873" y="9679"/>
                                        <a:pt x="2354" y="8980"/>
                                        <a:pt x="2600" y="8198"/>
                                      </a:cubicBezTo>
                                      <a:close/>
                                      <a:moveTo>
                                        <a:pt x="2787" y="14632"/>
                                      </a:moveTo>
                                      <a:lnTo>
                                        <a:pt x="2787" y="13239"/>
                                      </a:lnTo>
                                      <a:lnTo>
                                        <a:pt x="2090" y="13239"/>
                                      </a:lnTo>
                                      <a:lnTo>
                                        <a:pt x="2090" y="14632"/>
                                      </a:lnTo>
                                      <a:lnTo>
                                        <a:pt x="697" y="14632"/>
                                      </a:lnTo>
                                      <a:lnTo>
                                        <a:pt x="697" y="13331"/>
                                      </a:lnTo>
                                      <a:cubicBezTo>
                                        <a:pt x="697" y="12559"/>
                                        <a:pt x="1214" y="11871"/>
                                        <a:pt x="1956" y="11657"/>
                                      </a:cubicBezTo>
                                      <a:lnTo>
                                        <a:pt x="4750" y="10851"/>
                                      </a:lnTo>
                                      <a:lnTo>
                                        <a:pt x="5546" y="11845"/>
                                      </a:lnTo>
                                      <a:lnTo>
                                        <a:pt x="4181" y="11845"/>
                                      </a:lnTo>
                                      <a:lnTo>
                                        <a:pt x="4181" y="14632"/>
                                      </a:lnTo>
                                      <a:lnTo>
                                        <a:pt x="2787" y="14632"/>
                                      </a:lnTo>
                                      <a:close/>
                                      <a:moveTo>
                                        <a:pt x="7665" y="16026"/>
                                      </a:moveTo>
                                      <a:lnTo>
                                        <a:pt x="4877" y="16026"/>
                                      </a:lnTo>
                                      <a:lnTo>
                                        <a:pt x="4877" y="12542"/>
                                      </a:lnTo>
                                      <a:lnTo>
                                        <a:pt x="7665" y="12542"/>
                                      </a:lnTo>
                                      <a:lnTo>
                                        <a:pt x="7665" y="16026"/>
                                      </a:lnTo>
                                      <a:close/>
                                      <a:moveTo>
                                        <a:pt x="11845" y="13331"/>
                                      </a:moveTo>
                                      <a:lnTo>
                                        <a:pt x="11845" y="14632"/>
                                      </a:lnTo>
                                      <a:lnTo>
                                        <a:pt x="10452" y="14632"/>
                                      </a:lnTo>
                                      <a:lnTo>
                                        <a:pt x="10452" y="13239"/>
                                      </a:lnTo>
                                      <a:lnTo>
                                        <a:pt x="9755" y="13239"/>
                                      </a:lnTo>
                                      <a:lnTo>
                                        <a:pt x="9755" y="14632"/>
                                      </a:lnTo>
                                      <a:lnTo>
                                        <a:pt x="8361" y="14632"/>
                                      </a:lnTo>
                                      <a:lnTo>
                                        <a:pt x="8361" y="11845"/>
                                      </a:lnTo>
                                      <a:lnTo>
                                        <a:pt x="6996" y="11845"/>
                                      </a:lnTo>
                                      <a:lnTo>
                                        <a:pt x="7792" y="10851"/>
                                      </a:lnTo>
                                      <a:lnTo>
                                        <a:pt x="10586" y="11657"/>
                                      </a:lnTo>
                                      <a:cubicBezTo>
                                        <a:pt x="10793" y="11717"/>
                                        <a:pt x="10988" y="11816"/>
                                        <a:pt x="11159" y="11947"/>
                                      </a:cubicBezTo>
                                      <a:cubicBezTo>
                                        <a:pt x="11189" y="12467"/>
                                        <a:pt x="11447" y="12924"/>
                                        <a:pt x="11838" y="13223"/>
                                      </a:cubicBezTo>
                                      <a:cubicBezTo>
                                        <a:pt x="11840" y="13259"/>
                                        <a:pt x="11845" y="13294"/>
                                        <a:pt x="11845" y="13331"/>
                                      </a:cubicBezTo>
                                      <a:close/>
                                      <a:moveTo>
                                        <a:pt x="11845" y="11845"/>
                                      </a:moveTo>
                                      <a:cubicBezTo>
                                        <a:pt x="11845" y="11392"/>
                                        <a:pt x="12137" y="11008"/>
                                        <a:pt x="12542" y="10864"/>
                                      </a:cubicBezTo>
                                      <a:lnTo>
                                        <a:pt x="12542" y="12194"/>
                                      </a:lnTo>
                                      <a:cubicBezTo>
                                        <a:pt x="12542" y="12421"/>
                                        <a:pt x="12572" y="12640"/>
                                        <a:pt x="12624" y="12852"/>
                                      </a:cubicBezTo>
                                      <a:cubicBezTo>
                                        <a:pt x="12177" y="12733"/>
                                        <a:pt x="11845" y="12329"/>
                                        <a:pt x="11845" y="11845"/>
                                      </a:cubicBezTo>
                                      <a:close/>
                                      <a:moveTo>
                                        <a:pt x="13239" y="12194"/>
                                      </a:moveTo>
                                      <a:lnTo>
                                        <a:pt x="13239" y="10508"/>
                                      </a:lnTo>
                                      <a:lnTo>
                                        <a:pt x="13337" y="10215"/>
                                      </a:lnTo>
                                      <a:cubicBezTo>
                                        <a:pt x="13428" y="9939"/>
                                        <a:pt x="13685" y="9755"/>
                                        <a:pt x="13975" y="9755"/>
                                      </a:cubicBezTo>
                                      <a:cubicBezTo>
                                        <a:pt x="14108" y="9755"/>
                                        <a:pt x="14237" y="9794"/>
                                        <a:pt x="14348" y="9868"/>
                                      </a:cubicBezTo>
                                      <a:cubicBezTo>
                                        <a:pt x="14944" y="10265"/>
                                        <a:pt x="15714" y="10265"/>
                                        <a:pt x="16310" y="9868"/>
                                      </a:cubicBezTo>
                                      <a:cubicBezTo>
                                        <a:pt x="16421" y="9794"/>
                                        <a:pt x="16550" y="9755"/>
                                        <a:pt x="16683" y="9755"/>
                                      </a:cubicBezTo>
                                      <a:cubicBezTo>
                                        <a:pt x="16973" y="9755"/>
                                        <a:pt x="17230" y="9939"/>
                                        <a:pt x="17321" y="10215"/>
                                      </a:cubicBezTo>
                                      <a:lnTo>
                                        <a:pt x="17419" y="10508"/>
                                      </a:lnTo>
                                      <a:lnTo>
                                        <a:pt x="17419" y="12194"/>
                                      </a:lnTo>
                                      <a:cubicBezTo>
                                        <a:pt x="17419" y="13346"/>
                                        <a:pt x="16482" y="14284"/>
                                        <a:pt x="15329" y="14284"/>
                                      </a:cubicBezTo>
                                      <a:cubicBezTo>
                                        <a:pt x="14176" y="14284"/>
                                        <a:pt x="13239" y="13346"/>
                                        <a:pt x="13239" y="12194"/>
                                      </a:cubicBezTo>
                                      <a:close/>
                                      <a:moveTo>
                                        <a:pt x="15329" y="14981"/>
                                      </a:moveTo>
                                      <a:cubicBezTo>
                                        <a:pt x="15699" y="14981"/>
                                        <a:pt x="16051" y="14907"/>
                                        <a:pt x="16374" y="14775"/>
                                      </a:cubicBezTo>
                                      <a:lnTo>
                                        <a:pt x="16374" y="15207"/>
                                      </a:lnTo>
                                      <a:lnTo>
                                        <a:pt x="15329" y="16513"/>
                                      </a:lnTo>
                                      <a:lnTo>
                                        <a:pt x="14284" y="15207"/>
                                      </a:lnTo>
                                      <a:lnTo>
                                        <a:pt x="14284" y="14775"/>
                                      </a:lnTo>
                                      <a:cubicBezTo>
                                        <a:pt x="14607" y="14907"/>
                                        <a:pt x="14959" y="14981"/>
                                        <a:pt x="15329" y="14981"/>
                                      </a:cubicBezTo>
                                      <a:close/>
                                      <a:moveTo>
                                        <a:pt x="11845" y="19510"/>
                                      </a:moveTo>
                                      <a:lnTo>
                                        <a:pt x="11845" y="18116"/>
                                      </a:lnTo>
                                      <a:lnTo>
                                        <a:pt x="11148" y="18116"/>
                                      </a:lnTo>
                                      <a:lnTo>
                                        <a:pt x="11148" y="19510"/>
                                      </a:lnTo>
                                      <a:lnTo>
                                        <a:pt x="9755" y="19510"/>
                                      </a:lnTo>
                                      <a:lnTo>
                                        <a:pt x="9755" y="18208"/>
                                      </a:lnTo>
                                      <a:cubicBezTo>
                                        <a:pt x="9755" y="17437"/>
                                        <a:pt x="10273" y="16749"/>
                                        <a:pt x="11014" y="16534"/>
                                      </a:cubicBezTo>
                                      <a:lnTo>
                                        <a:pt x="13808" y="15728"/>
                                      </a:lnTo>
                                      <a:lnTo>
                                        <a:pt x="14604" y="16723"/>
                                      </a:lnTo>
                                      <a:lnTo>
                                        <a:pt x="13239" y="16723"/>
                                      </a:lnTo>
                                      <a:lnTo>
                                        <a:pt x="13239" y="19510"/>
                                      </a:lnTo>
                                      <a:lnTo>
                                        <a:pt x="11845" y="19510"/>
                                      </a:lnTo>
                                      <a:close/>
                                      <a:moveTo>
                                        <a:pt x="16723" y="20903"/>
                                      </a:moveTo>
                                      <a:lnTo>
                                        <a:pt x="13935" y="20903"/>
                                      </a:lnTo>
                                      <a:lnTo>
                                        <a:pt x="13935" y="17419"/>
                                      </a:lnTo>
                                      <a:lnTo>
                                        <a:pt x="16723" y="17419"/>
                                      </a:lnTo>
                                      <a:lnTo>
                                        <a:pt x="16723" y="20903"/>
                                      </a:lnTo>
                                      <a:close/>
                                      <a:moveTo>
                                        <a:pt x="20903" y="19510"/>
                                      </a:moveTo>
                                      <a:lnTo>
                                        <a:pt x="19510" y="19510"/>
                                      </a:lnTo>
                                      <a:lnTo>
                                        <a:pt x="19510" y="18116"/>
                                      </a:lnTo>
                                      <a:lnTo>
                                        <a:pt x="18813" y="18116"/>
                                      </a:lnTo>
                                      <a:lnTo>
                                        <a:pt x="18813" y="19510"/>
                                      </a:lnTo>
                                      <a:lnTo>
                                        <a:pt x="17419" y="19510"/>
                                      </a:lnTo>
                                      <a:lnTo>
                                        <a:pt x="17419" y="16723"/>
                                      </a:lnTo>
                                      <a:lnTo>
                                        <a:pt x="16054" y="16723"/>
                                      </a:lnTo>
                                      <a:lnTo>
                                        <a:pt x="16850" y="15728"/>
                                      </a:lnTo>
                                      <a:lnTo>
                                        <a:pt x="19644" y="16534"/>
                                      </a:lnTo>
                                      <a:cubicBezTo>
                                        <a:pt x="20386" y="16748"/>
                                        <a:pt x="20903" y="17437"/>
                                        <a:pt x="20903" y="18208"/>
                                      </a:cubicBezTo>
                                      <a:lnTo>
                                        <a:pt x="20903" y="19510"/>
                                      </a:lnTo>
                                      <a:close/>
                                    </a:path>
                                  </a:pathLst>
                                </a:custGeom>
                                <a:grpFill/>
                                <a:ln w="12700">
                                  <a:miter lim="400000"/>
                                </a:ln>
                              </wps:spPr>
                              <wps:bodyPr lIns="38100" tIns="38100" rIns="38100" bIns="38100" anchor="ctr"/>
                            </wps:wsp>
                            <wps:wsp>
                              <wps:cNvPr id="4" name="Rectangle"/>
                              <wps:cNvSpPr/>
                              <wps:spPr>
                                <a:xfrm>
                                  <a:off x="533401" y="660401"/>
                                  <a:ext cx="50800" cy="25400"/>
                                </a:xfrm>
                                <a:prstGeom prst="rect">
                                  <a:avLst/>
                                </a:prstGeom>
                                <a:grpFill/>
                                <a:ln w="12700">
                                  <a:miter lim="400000"/>
                                </a:ln>
                              </wps:spPr>
                              <wps:bodyPr lIns="38100" tIns="38100" rIns="38100" bIns="38100" anchor="ctr"/>
                            </wps:wsp>
                            <wps:wsp>
                              <wps:cNvPr id="5" name="Rectangle"/>
                              <wps:cNvSpPr/>
                              <wps:spPr>
                                <a:xfrm>
                                  <a:off x="533401" y="711201"/>
                                  <a:ext cx="50800" cy="25400"/>
                                </a:xfrm>
                                <a:prstGeom prst="rect">
                                  <a:avLst/>
                                </a:prstGeom>
                                <a:grpFill/>
                                <a:ln w="12700">
                                  <a:miter lim="400000"/>
                                </a:ln>
                              </wps:spPr>
                              <wps:bodyPr lIns="38100" tIns="38100" rIns="38100" bIns="38100" anchor="ctr"/>
                            </wps:wsp>
                            <wps:wsp>
                              <wps:cNvPr id="6" name="Rectangle"/>
                              <wps:cNvSpPr/>
                              <wps:spPr>
                                <a:xfrm>
                                  <a:off x="203201" y="482601"/>
                                  <a:ext cx="50800" cy="25400"/>
                                </a:xfrm>
                                <a:prstGeom prst="rect">
                                  <a:avLst/>
                                </a:prstGeom>
                                <a:grpFill/>
                                <a:ln w="12700">
                                  <a:miter lim="400000"/>
                                </a:ln>
                              </wps:spPr>
                              <wps:bodyPr lIns="38100" tIns="38100" rIns="38100" bIns="38100" anchor="ctr"/>
                            </wps:wsp>
                            <wps:wsp>
                              <wps:cNvPr id="7" name="Rectangle"/>
                              <wps:cNvSpPr/>
                              <wps:spPr>
                                <a:xfrm>
                                  <a:off x="203201" y="533401"/>
                                  <a:ext cx="50800" cy="25400"/>
                                </a:xfrm>
                                <a:prstGeom prst="rect">
                                  <a:avLst/>
                                </a:prstGeom>
                                <a:grpFill/>
                                <a:ln w="12700">
                                  <a:miter lim="400000"/>
                                </a:ln>
                              </wps:spPr>
                              <wps:bodyPr lIns="38100" tIns="38100" rIns="38100" bIns="38100" anchor="ctr"/>
                            </wps:wsp>
                          </wpg:wgp>
                        </a:graphicData>
                      </a:graphic>
                    </wp:inline>
                  </w:drawing>
                </mc:Choice>
                <mc:Fallback>
                  <w:pict>
                    <v:group w14:anchorId="7D953F33" id="Group 1" o:spid="_x0000_s1026" alt="participants icon" style="width:30.45pt;height:30.45pt;mso-position-horizontal-relative:char;mso-position-vertical-relative:line" coordsize="787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">
                      <v:shape id="Shape" o:spid="_x0000_s1027" style="position:absolute;width:7874;height:787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" path="m21600,18208v,-1080,-725,-2043,-1763,-2343l17071,15067r,-701c17339,14150,17565,13886,17739,13587r29,c18728,13587,19510,12806,19510,11845r,-2787c19510,6753,17634,4877,15329,4877v-2298,,-4167,1864,-4180,4159c10700,8470,10452,7768,10452,7027r,-59l10452,4181c10452,1875,8576,,6271,,3966,,2090,1875,2090,4181r,2787l2090,7027v,1131,-602,2196,-1573,2778l204,9992r203,305c428,10328,764,10821,1328,11165,530,11577,,12410,,13331r,1998l4181,15329r,1394l8361,16723r,-1394l12542,15329r,-1777c12654,13575,12771,13587,12890,13587r29,c13092,13886,13319,14150,13587,14366r,701l10821,15865v-1038,299,-1763,1263,-1763,2343l9058,20206r4181,l13239,21600r4180,l17419,20206r4181,l21600,18208xm18034,12852v52,-212,82,-431,82,-658l18116,10864v405,144,697,528,697,981c18813,12329,18481,12733,18034,12852xm15329,5574v1921,,3484,1563,3484,3484l18813,10458v-227,-172,-494,-292,-788,-336l17983,9995v-187,-561,-709,-937,-1300,-937c16412,9058,16149,9138,15924,9288v-362,241,-828,241,-1190,c14509,9138,14246,9058,13975,9058v-591,,-1113,376,-1299,937l12633,10122v-293,44,-561,165,-787,336l11846,9058v-1,-1921,1562,-3484,3483,-3484xm11148,10025r,1107c11029,11075,10906,11024,10779,10987l8013,10190r,-702c8281,9273,8507,9009,8681,8710r29,c9188,8710,9622,8515,9938,8201v219,704,633,1335,1210,1824xm7316,10329l6271,11636,5226,10329r,-431c5549,10029,5901,10103,6271,10103v370,,722,-74,1045,-205l7316,10329xm4181,5923r,-349l4181,5206v814,-92,1572,-504,2090,-1145c6789,4702,7547,5114,8361,5206r,385l8361,5923r,1393c8361,8469,7424,9406,6271,9406,5118,9406,4181,8469,4181,7316r,-1393xm8976,7974v52,-211,82,-431,82,-658l9058,5987v405,144,697,527,697,981c9755,7451,9423,7855,8976,7974xm6271,697v1921,,3484,1563,3484,3484l9755,5583c9551,5429,9317,5314,9058,5261r,-732l8710,4529v-764,,-1493,-365,-1951,-976l6271,2903r-488,651c5325,4164,4596,4529,3832,4529r-348,l3484,5261v-259,53,-493,168,-697,322l2787,4181c2787,2260,4350,697,6271,697xm3484,5987r,1329c3484,7543,3514,7763,3566,7974,3119,7855,2787,7451,2787,6968v,-454,292,-837,697,-981xm2600,8198v316,316,751,512,1232,512l3861,8710v173,299,400,563,668,778l4529,10190r-2110,608c1890,10789,1457,10436,1210,10177,1873,9679,2354,8980,2600,8198xm2787,14632r,-1393l2090,13239r,1393l697,14632r,-1301c697,12559,1214,11871,1956,11657r2794,-806l5546,11845r-1365,l4181,14632r-1394,xm7665,16026r-2788,l4877,12542r2788,l7665,16026xm11845,13331r,1301l10452,14632r,-1393l9755,13239r,1393l8361,14632r,-2787l6996,11845r796,-994l10586,11657v207,60,402,159,573,290c11189,12467,11447,12924,11838,13223v2,36,7,71,7,108xm11845,11845v,-453,292,-837,697,-981l12542,12194v,227,30,446,82,658c12177,12733,11845,12329,11845,11845xm13239,12194r,-1686l13337,10215v91,-276,348,-460,638,-460c14108,9755,14237,9794,14348,9868v596,397,1366,397,1962,c16421,9794,16550,9755,16683,9755v290,,547,184,638,460l17419,10508r,1686c17419,13346,16482,14284,15329,14284v-1153,,-2090,-938,-2090,-2090xm15329,14981v370,,722,-74,1045,-206l16374,15207r-1045,1306l14284,15207r,-432c14607,14907,14959,14981,15329,14981xm11845,19510r,-1394l11148,18116r,1394l9755,19510r,-1302c9755,17437,10273,16749,11014,16534r2794,-806l14604,16723r-1365,l13239,19510r-1394,xm16723,20903r-2788,l13935,17419r2788,l16723,20903xm20903,19510r-1393,l19510,18116r-697,l18813,19510r-1394,l17419,16723r-1365,l16850,15728r2794,806c20386,16748,20903,17437,20903,18208r,1302xe" filled="f" stroked="f" strokeweight="1pt">
                        <v:stroke miterlimit="4" joinstyle="miter"/>
                        <v:path arrowok="t" o:extrusionok="f" o:connecttype="custom" o:connectlocs="393701,393701;393701,393701;393701,393701;393701,393701" o:connectangles="0,90,180,270"/>
                      </v:shape>
                      <v:rect id="Rectangle" o:spid="_x0000_s1028" style="position:absolute;left:5334;top:6604;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" filled="f" stroked="f" strokeweight="1pt">
                        <v:stroke miterlimit="4"/>
                        <v:textbox inset="3pt,3pt,3pt,3pt"/>
                      </v:rect>
                      <v:rect id="Rectangle" o:spid="_x0000_s1029" style="position:absolute;left:5334;top:7112;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" filled="f" stroked="f" strokeweight="1pt">
                        <v:stroke miterlimit="4"/>
                        <v:textbox inset="3pt,3pt,3pt,3pt"/>
                      </v:rect>
                      <v:rect id="Rectangle" o:spid="_x0000_s1030" style="position:absolute;left:2032;top:4826;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" filled="f" stroked="f" strokeweight="1pt">
                        <v:stroke miterlimit="4"/>
                        <v:textbox inset="3pt,3pt,3pt,3pt"/>
                      </v:rect>
                      <v:rect id="Rectangle" o:spid="_x0000_s1031" style="position:absolute;left:2032;top:5334;width:508;height: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" filled="f" stroked="f" strokeweight="1pt">
                        <v:stroke miterlimit="4"/>
                        <v:textbox inset="3pt,3pt,3pt,3pt"/>
                      </v:rect>
                      <w10:anchorlock/>
                    </v:group>
                  </w:pict>
                </mc:Fallback>
              </mc:AlternateContent>
            </w:r>
            <w:r w:rsidR="00937DCA" w:rsidRPr="00DE67E7">
              <w:rPr>
                <w:sz w:val="28"/>
                <w:szCs w:val="28"/>
              </w:rPr>
              <w:t xml:space="preserve"> </w:t>
            </w:r>
            <w:r w:rsidR="00DE67E7" w:rsidRPr="00DE67E7">
              <w:rPr>
                <w:sz w:val="28"/>
                <w:szCs w:val="28"/>
              </w:rPr>
              <w:t>Group</w:t>
            </w:r>
          </w:p>
        </w:tc>
      </w:tr>
      <w:tr w:rsidR="002C5507" w:rsidRPr="00DE67E7" w14:paraId="2E9903CA" w14:textId="77777777" w:rsidTr="004D77AD">
        <w:tc>
          <w:tcPr>
            <w:tcW w:w="2790" w:type="dxa"/>
            <w:tcBorders>
              <w:top w:val="dashed" w:sz="8" w:space="0" w:color="auto"/>
              <w:bottom w:val="single" w:sz="4" w:space="0" w:color="808080" w:themeColor="background1" w:themeShade="80"/>
            </w:tcBorders>
          </w:tcPr>
          <w:p w14:paraId="0FD95814" w14:textId="77777777" w:rsidR="002C5507" w:rsidRPr="00DE67E7" w:rsidRDefault="00000000" w:rsidP="00884234">
            <w:pPr>
              <w:pStyle w:val="Heading4"/>
              <w:rPr>
                <w:szCs w:val="28"/>
              </w:rPr>
            </w:pPr>
            <w:sdt>
              <w:sdtPr>
                <w:rPr>
                  <w:szCs w:val="28"/>
                </w:rPr>
                <w:id w:val="-1571186646"/>
                <w:placeholder>
                  <w:docPart w:val="056B581FFBB94D29B02CB1B8ED43350B"/>
                </w:placeholder>
                <w:temporary/>
                <w:showingPlcHdr/>
                <w15:appearance w15:val="hidden"/>
              </w:sdtPr>
              <w:sdtContent>
                <w:r w:rsidR="00884234" w:rsidRPr="00DE67E7">
                  <w:rPr>
                    <w:szCs w:val="28"/>
                  </w:rPr>
                  <w:t>Name</w:t>
                </w:r>
              </w:sdtContent>
            </w:sdt>
          </w:p>
        </w:tc>
        <w:tc>
          <w:tcPr>
            <w:tcW w:w="2610" w:type="dxa"/>
            <w:tcBorders>
              <w:top w:val="dashed" w:sz="8" w:space="0" w:color="auto"/>
              <w:bottom w:val="single" w:sz="4" w:space="0" w:color="808080" w:themeColor="background1" w:themeShade="80"/>
            </w:tcBorders>
          </w:tcPr>
          <w:p w14:paraId="2014ADAA" w14:textId="1EEBBFAC" w:rsidR="002C5507" w:rsidRPr="00DE67E7" w:rsidRDefault="004D77AD" w:rsidP="00884234">
            <w:pPr>
              <w:pStyle w:val="Heading4"/>
              <w:rPr>
                <w:szCs w:val="28"/>
              </w:rPr>
            </w:pPr>
            <w:r w:rsidRPr="00DE67E7">
              <w:rPr>
                <w:szCs w:val="28"/>
              </w:rPr>
              <w:t>Batch</w:t>
            </w:r>
          </w:p>
        </w:tc>
        <w:tc>
          <w:tcPr>
            <w:tcW w:w="3960" w:type="dxa"/>
            <w:tcBorders>
              <w:top w:val="dashed" w:sz="8" w:space="0" w:color="auto"/>
              <w:bottom w:val="single" w:sz="4" w:space="0" w:color="808080" w:themeColor="background1" w:themeShade="80"/>
            </w:tcBorders>
          </w:tcPr>
          <w:p w14:paraId="545727A7" w14:textId="06E8A437" w:rsidR="002C5507" w:rsidRPr="00DE67E7" w:rsidRDefault="004D77AD" w:rsidP="00884234">
            <w:pPr>
              <w:pStyle w:val="Heading4"/>
              <w:rPr>
                <w:szCs w:val="28"/>
              </w:rPr>
            </w:pPr>
            <w:r w:rsidRPr="00DE67E7">
              <w:rPr>
                <w:szCs w:val="28"/>
              </w:rPr>
              <w:t>Roll Number</w:t>
            </w:r>
          </w:p>
        </w:tc>
      </w:tr>
      <w:tr w:rsidR="000F3A87" w:rsidRPr="00DE67E7" w14:paraId="75715AD2" w14:textId="77777777" w:rsidTr="004D77AD">
        <w:tc>
          <w:tcPr>
            <w:tcW w:w="2790" w:type="dxa"/>
            <w:tcBorders>
              <w:top w:val="single" w:sz="4" w:space="0" w:color="808080" w:themeColor="background1" w:themeShade="80"/>
              <w:bottom w:val="dotted" w:sz="4" w:space="0" w:color="808080" w:themeColor="background1" w:themeShade="80"/>
            </w:tcBorders>
          </w:tcPr>
          <w:p w14:paraId="3F333938" w14:textId="4554FC7F" w:rsidR="002C5507" w:rsidRPr="00DE67E7" w:rsidRDefault="004D77AD" w:rsidP="000323EE">
            <w:pPr>
              <w:pStyle w:val="TableText"/>
              <w:rPr>
                <w:sz w:val="28"/>
                <w:szCs w:val="28"/>
              </w:rPr>
            </w:pPr>
            <w:r w:rsidRPr="00DE67E7">
              <w:rPr>
                <w:sz w:val="28"/>
                <w:szCs w:val="28"/>
              </w:rPr>
              <w:t>Praval Pattam</w:t>
            </w:r>
          </w:p>
        </w:tc>
        <w:tc>
          <w:tcPr>
            <w:tcW w:w="2610" w:type="dxa"/>
            <w:tcBorders>
              <w:top w:val="single" w:sz="4" w:space="0" w:color="808080" w:themeColor="background1" w:themeShade="80"/>
              <w:bottom w:val="dotted" w:sz="4" w:space="0" w:color="808080" w:themeColor="background1" w:themeShade="80"/>
            </w:tcBorders>
          </w:tcPr>
          <w:p w14:paraId="2B26F535" w14:textId="50F859CA" w:rsidR="002C5507" w:rsidRPr="00DE67E7" w:rsidRDefault="004D77AD" w:rsidP="000323EE">
            <w:pPr>
              <w:pStyle w:val="TableText"/>
              <w:rPr>
                <w:sz w:val="28"/>
                <w:szCs w:val="28"/>
              </w:rPr>
            </w:pPr>
            <w:r w:rsidRPr="00DE67E7">
              <w:rPr>
                <w:sz w:val="28"/>
                <w:szCs w:val="28"/>
              </w:rPr>
              <w:t>CS-04</w:t>
            </w:r>
          </w:p>
        </w:tc>
        <w:tc>
          <w:tcPr>
            <w:tcW w:w="3960" w:type="dxa"/>
            <w:tcBorders>
              <w:top w:val="single" w:sz="4" w:space="0" w:color="808080" w:themeColor="background1" w:themeShade="80"/>
              <w:bottom w:val="dotted" w:sz="4" w:space="0" w:color="808080" w:themeColor="background1" w:themeShade="80"/>
            </w:tcBorders>
          </w:tcPr>
          <w:p w14:paraId="1099C042" w14:textId="386CB195" w:rsidR="002C5507" w:rsidRPr="00DE67E7" w:rsidRDefault="004D77AD" w:rsidP="000323EE">
            <w:pPr>
              <w:pStyle w:val="TableText"/>
              <w:rPr>
                <w:sz w:val="28"/>
                <w:szCs w:val="28"/>
              </w:rPr>
            </w:pPr>
            <w:r w:rsidRPr="00DE67E7">
              <w:rPr>
                <w:sz w:val="28"/>
                <w:szCs w:val="28"/>
              </w:rPr>
              <w:t>B220057CS</w:t>
            </w:r>
          </w:p>
        </w:tc>
      </w:tr>
      <w:tr w:rsidR="000F3A87" w:rsidRPr="00DE67E7" w14:paraId="3D18A5E6" w14:textId="77777777" w:rsidTr="004D77AD">
        <w:tc>
          <w:tcPr>
            <w:tcW w:w="2790" w:type="dxa"/>
            <w:tcBorders>
              <w:top w:val="dotted" w:sz="4" w:space="0" w:color="808080" w:themeColor="background1" w:themeShade="80"/>
              <w:bottom w:val="dotted" w:sz="4" w:space="0" w:color="808080" w:themeColor="background1" w:themeShade="80"/>
            </w:tcBorders>
          </w:tcPr>
          <w:p w14:paraId="18B628FF" w14:textId="439B2EF4" w:rsidR="002C5507" w:rsidRPr="00DE67E7" w:rsidRDefault="004D77AD" w:rsidP="000323EE">
            <w:pPr>
              <w:pStyle w:val="TableText"/>
              <w:rPr>
                <w:sz w:val="28"/>
                <w:szCs w:val="28"/>
              </w:rPr>
            </w:pPr>
            <w:r w:rsidRPr="00DE67E7">
              <w:rPr>
                <w:sz w:val="28"/>
                <w:szCs w:val="28"/>
              </w:rPr>
              <w:t>Pranav Sai Sarvepalli</w:t>
            </w:r>
          </w:p>
        </w:tc>
        <w:tc>
          <w:tcPr>
            <w:tcW w:w="2610" w:type="dxa"/>
            <w:tcBorders>
              <w:top w:val="dotted" w:sz="4" w:space="0" w:color="808080" w:themeColor="background1" w:themeShade="80"/>
              <w:bottom w:val="dotted" w:sz="4" w:space="0" w:color="808080" w:themeColor="background1" w:themeShade="80"/>
            </w:tcBorders>
          </w:tcPr>
          <w:p w14:paraId="1F4F781C" w14:textId="30F62754" w:rsidR="002C5507" w:rsidRPr="00DE67E7" w:rsidRDefault="004D77AD" w:rsidP="000323EE">
            <w:pPr>
              <w:pStyle w:val="TableText"/>
              <w:rPr>
                <w:sz w:val="28"/>
                <w:szCs w:val="28"/>
              </w:rPr>
            </w:pPr>
            <w:r w:rsidRPr="00DE67E7">
              <w:rPr>
                <w:sz w:val="28"/>
                <w:szCs w:val="28"/>
              </w:rPr>
              <w:t>CS-04</w:t>
            </w:r>
          </w:p>
        </w:tc>
        <w:tc>
          <w:tcPr>
            <w:tcW w:w="3960" w:type="dxa"/>
            <w:tcBorders>
              <w:top w:val="dotted" w:sz="4" w:space="0" w:color="808080" w:themeColor="background1" w:themeShade="80"/>
              <w:bottom w:val="dotted" w:sz="4" w:space="0" w:color="808080" w:themeColor="background1" w:themeShade="80"/>
            </w:tcBorders>
          </w:tcPr>
          <w:p w14:paraId="46BF89DC" w14:textId="00F72D5D" w:rsidR="002C5507" w:rsidRPr="00DE67E7" w:rsidRDefault="004D77AD" w:rsidP="000323EE">
            <w:pPr>
              <w:pStyle w:val="TableText"/>
              <w:rPr>
                <w:sz w:val="28"/>
                <w:szCs w:val="28"/>
              </w:rPr>
            </w:pPr>
            <w:r w:rsidRPr="00DE67E7">
              <w:rPr>
                <w:sz w:val="28"/>
                <w:szCs w:val="28"/>
              </w:rPr>
              <w:t>B220055CS</w:t>
            </w:r>
          </w:p>
        </w:tc>
      </w:tr>
      <w:tr w:rsidR="002C5507" w:rsidRPr="00DE67E7" w14:paraId="22DCA94F" w14:textId="77777777" w:rsidTr="004D77AD">
        <w:tc>
          <w:tcPr>
            <w:tcW w:w="2790" w:type="dxa"/>
            <w:tcBorders>
              <w:top w:val="dotted" w:sz="4" w:space="0" w:color="808080" w:themeColor="background1" w:themeShade="80"/>
              <w:bottom w:val="dotted" w:sz="4" w:space="0" w:color="808080" w:themeColor="background1" w:themeShade="80"/>
            </w:tcBorders>
          </w:tcPr>
          <w:p w14:paraId="75A12E63" w14:textId="739E249F" w:rsidR="002C5507" w:rsidRPr="00DE67E7" w:rsidRDefault="004D77AD" w:rsidP="000323EE">
            <w:pPr>
              <w:pStyle w:val="TableText"/>
              <w:rPr>
                <w:sz w:val="28"/>
                <w:szCs w:val="28"/>
              </w:rPr>
            </w:pPr>
            <w:r w:rsidRPr="00DE67E7">
              <w:rPr>
                <w:sz w:val="28"/>
                <w:szCs w:val="28"/>
              </w:rPr>
              <w:t xml:space="preserve">Potluri </w:t>
            </w:r>
            <w:proofErr w:type="spellStart"/>
            <w:r w:rsidRPr="00DE67E7">
              <w:rPr>
                <w:sz w:val="28"/>
                <w:szCs w:val="28"/>
              </w:rPr>
              <w:t>Theenesh</w:t>
            </w:r>
            <w:proofErr w:type="spellEnd"/>
          </w:p>
        </w:tc>
        <w:tc>
          <w:tcPr>
            <w:tcW w:w="2610" w:type="dxa"/>
            <w:tcBorders>
              <w:top w:val="dotted" w:sz="4" w:space="0" w:color="808080" w:themeColor="background1" w:themeShade="80"/>
              <w:bottom w:val="dotted" w:sz="4" w:space="0" w:color="808080" w:themeColor="background1" w:themeShade="80"/>
            </w:tcBorders>
          </w:tcPr>
          <w:p w14:paraId="437D70E5" w14:textId="4ACE4AA8" w:rsidR="002C5507" w:rsidRPr="00DE67E7" w:rsidRDefault="004D77AD" w:rsidP="000323EE">
            <w:pPr>
              <w:pStyle w:val="TableText"/>
              <w:rPr>
                <w:sz w:val="28"/>
                <w:szCs w:val="28"/>
              </w:rPr>
            </w:pPr>
            <w:r w:rsidRPr="00DE67E7">
              <w:rPr>
                <w:sz w:val="28"/>
                <w:szCs w:val="28"/>
              </w:rPr>
              <w:t>CS-04</w:t>
            </w:r>
          </w:p>
        </w:tc>
        <w:tc>
          <w:tcPr>
            <w:tcW w:w="3960" w:type="dxa"/>
            <w:tcBorders>
              <w:top w:val="dotted" w:sz="4" w:space="0" w:color="808080" w:themeColor="background1" w:themeShade="80"/>
              <w:bottom w:val="dotted" w:sz="4" w:space="0" w:color="808080" w:themeColor="background1" w:themeShade="80"/>
            </w:tcBorders>
          </w:tcPr>
          <w:p w14:paraId="3E60CE71" w14:textId="3A82F319" w:rsidR="002C5507" w:rsidRPr="00DE67E7" w:rsidRDefault="004D77AD" w:rsidP="000323EE">
            <w:pPr>
              <w:pStyle w:val="TableText"/>
              <w:rPr>
                <w:sz w:val="28"/>
                <w:szCs w:val="28"/>
              </w:rPr>
            </w:pPr>
            <w:r w:rsidRPr="00DE67E7">
              <w:rPr>
                <w:sz w:val="28"/>
                <w:szCs w:val="28"/>
              </w:rPr>
              <w:t>B221121CS</w:t>
            </w:r>
          </w:p>
        </w:tc>
      </w:tr>
    </w:tbl>
    <w:tbl>
      <w:tblPr>
        <w:tblStyle w:val="Calendar1"/>
        <w:tblpPr w:leftFromText="180" w:rightFromText="180" w:vertAnchor="text" w:horzAnchor="margin" w:tblpY="330"/>
        <w:tblW w:w="4857" w:type="pct"/>
        <w:tblLook w:val="06A0" w:firstRow="1" w:lastRow="0" w:firstColumn="1" w:lastColumn="0" w:noHBand="1" w:noVBand="1"/>
      </w:tblPr>
      <w:tblGrid>
        <w:gridCol w:w="9092"/>
      </w:tblGrid>
      <w:tr w:rsidR="004D77AD" w:rsidRPr="00C4665B" w14:paraId="48B26C9E" w14:textId="77777777" w:rsidTr="001274F3">
        <w:trPr>
          <w:cnfStyle w:val="100000000000" w:firstRow="1" w:lastRow="0" w:firstColumn="0" w:lastColumn="0" w:oddVBand="0" w:evenVBand="0" w:oddHBand="0" w:evenHBand="0" w:firstRowFirstColumn="0" w:firstRowLastColumn="0" w:lastRowFirstColumn="0" w:lastRowLastColumn="0"/>
          <w:trHeight w:val="204"/>
        </w:trPr>
        <w:tc>
          <w:tcPr>
            <w:tcW w:w="9092" w:type="dxa"/>
          </w:tcPr>
          <w:p w14:paraId="7EBD8C0B" w14:textId="13AE117D" w:rsidR="00CC2762" w:rsidRPr="004F3B7B" w:rsidRDefault="00CC2762" w:rsidP="004F3B7B">
            <w:pPr>
              <w:rPr>
                <w:b w:val="0"/>
                <w:sz w:val="24"/>
                <w:szCs w:val="24"/>
              </w:rPr>
            </w:pPr>
          </w:p>
        </w:tc>
      </w:tr>
      <w:tr w:rsidR="004D77AD" w14:paraId="02B2E503" w14:textId="77777777" w:rsidTr="001274F3">
        <w:trPr>
          <w:trHeight w:val="334"/>
        </w:trPr>
        <w:tc>
          <w:tcPr>
            <w:tcW w:w="9092" w:type="dxa"/>
          </w:tcPr>
          <w:p w14:paraId="23D6CE3E" w14:textId="3EE43495" w:rsidR="00E13218" w:rsidRPr="00E13218" w:rsidRDefault="00E13218" w:rsidP="001274F3">
            <w:pPr>
              <w:pStyle w:val="ListNumber"/>
              <w:numPr>
                <w:ilvl w:val="0"/>
                <w:numId w:val="0"/>
              </w:numPr>
            </w:pPr>
          </w:p>
        </w:tc>
      </w:tr>
    </w:tbl>
    <w:p w14:paraId="71904D72" w14:textId="721C25EE" w:rsidR="00E90DA7" w:rsidRDefault="00E90DA7" w:rsidP="00E90DA7">
      <w:pPr>
        <w:rPr>
          <w:rFonts w:asciiTheme="majorHAnsi" w:hAnsiTheme="majorHAnsi"/>
          <w:b/>
          <w:bCs/>
          <w:sz w:val="36"/>
          <w:szCs w:val="36"/>
        </w:rPr>
      </w:pPr>
      <w:r w:rsidRPr="003A7DD3">
        <w:rPr>
          <w:bCs/>
          <w:noProof/>
          <w:sz w:val="24"/>
          <w:szCs w:val="24"/>
        </w:rPr>
        <mc:AlternateContent>
          <mc:Choice Requires="wps">
            <w:drawing>
              <wp:inline distT="0" distB="0" distL="0" distR="0" wp14:anchorId="597E55A3" wp14:editId="5EA823A2">
                <wp:extent cx="347345" cy="347345"/>
                <wp:effectExtent l="0" t="0" r="0" b="0"/>
                <wp:docPr id="1802188510"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2A5908B1"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sidRPr="00E90DA7">
        <w:rPr>
          <w:rFonts w:asciiTheme="majorHAnsi" w:hAnsiTheme="majorHAnsi"/>
          <w:b/>
          <w:bCs/>
          <w:sz w:val="36"/>
          <w:szCs w:val="36"/>
        </w:rPr>
        <w:t xml:space="preserve"> </w:t>
      </w:r>
      <w:r>
        <w:rPr>
          <w:rFonts w:asciiTheme="majorHAnsi" w:hAnsiTheme="majorHAnsi"/>
          <w:b/>
          <w:bCs/>
          <w:sz w:val="36"/>
          <w:szCs w:val="36"/>
        </w:rPr>
        <w:t xml:space="preserve"> Proposed </w:t>
      </w:r>
      <w:r w:rsidR="001A73FA">
        <w:rPr>
          <w:rFonts w:asciiTheme="majorHAnsi" w:hAnsiTheme="majorHAnsi"/>
          <w:b/>
          <w:bCs/>
          <w:sz w:val="36"/>
          <w:szCs w:val="36"/>
        </w:rPr>
        <w:t>Methodology</w:t>
      </w:r>
    </w:p>
    <w:p w14:paraId="172974D4" w14:textId="214179F7" w:rsidR="001A300B" w:rsidRPr="00207054" w:rsidRDefault="001A300B" w:rsidP="00207054">
      <w:pPr>
        <w:rPr>
          <w:b/>
          <w:bCs/>
          <w:sz w:val="28"/>
          <w:szCs w:val="28"/>
        </w:rPr>
      </w:pPr>
      <w:r w:rsidRPr="00207054">
        <w:rPr>
          <w:b/>
          <w:bCs/>
          <w:sz w:val="28"/>
          <w:szCs w:val="28"/>
        </w:rPr>
        <w:t>Pre-processing</w:t>
      </w:r>
    </w:p>
    <w:p w14:paraId="176D9AD9" w14:textId="77777777" w:rsidR="00207054" w:rsidRPr="00207054" w:rsidRDefault="00207054" w:rsidP="00207054">
      <w:pPr>
        <w:ind w:left="360"/>
        <w:rPr>
          <w:b/>
          <w:bCs/>
          <w:sz w:val="24"/>
          <w:szCs w:val="24"/>
        </w:rPr>
      </w:pPr>
      <w:r w:rsidRPr="00207054">
        <w:rPr>
          <w:b/>
          <w:bCs/>
          <w:sz w:val="24"/>
          <w:szCs w:val="24"/>
        </w:rPr>
        <w:t>1. Converting Image to Grayscale</w:t>
      </w:r>
    </w:p>
    <w:p w14:paraId="4151CCBF" w14:textId="77777777" w:rsidR="00207054" w:rsidRPr="00207054" w:rsidRDefault="00207054" w:rsidP="00207054">
      <w:pPr>
        <w:ind w:left="360"/>
      </w:pPr>
      <w:r w:rsidRPr="00B47415">
        <w:rPr>
          <w:u w:val="single"/>
        </w:rPr>
        <w:t>Purpose</w:t>
      </w:r>
      <w:r w:rsidRPr="00207054">
        <w:t xml:space="preserve">: Simplifies the image by reducing it to shades of gray, which eliminates the complexity of color information. </w:t>
      </w:r>
    </w:p>
    <w:p w14:paraId="62DA27FC" w14:textId="745E38CD" w:rsidR="00207054" w:rsidRPr="00207054" w:rsidRDefault="00207054" w:rsidP="00207054">
      <w:pPr>
        <w:ind w:left="360"/>
      </w:pPr>
      <w:r w:rsidRPr="00B47415">
        <w:rPr>
          <w:u w:val="single"/>
        </w:rPr>
        <w:t>Reason:</w:t>
      </w:r>
      <w:r w:rsidRPr="00207054">
        <w:t xml:space="preserve"> In the context of the Hough Line Transform, we are interested in the structural elements of the image (i.e., edges and lines) rather than color. Converting to grayscale is a crucial step because it reduces </w:t>
      </w:r>
      <w:r w:rsidRPr="00207054">
        <w:t>computational</w:t>
      </w:r>
      <w:r w:rsidRPr="00207054">
        <w:t xml:space="preserve"> complexity and ensures that subsequent edge detection algorithms operate effectively.</w:t>
      </w:r>
    </w:p>
    <w:p w14:paraId="663CCE61" w14:textId="77777777" w:rsidR="00207054" w:rsidRPr="00207054" w:rsidRDefault="00207054" w:rsidP="00207054">
      <w:pPr>
        <w:ind w:left="360"/>
        <w:rPr>
          <w:b/>
          <w:bCs/>
          <w:sz w:val="24"/>
          <w:szCs w:val="24"/>
        </w:rPr>
      </w:pPr>
    </w:p>
    <w:p w14:paraId="45C6454A" w14:textId="77777777" w:rsidR="00207054" w:rsidRPr="00207054" w:rsidRDefault="00207054" w:rsidP="00207054">
      <w:pPr>
        <w:ind w:left="360"/>
        <w:rPr>
          <w:b/>
          <w:bCs/>
          <w:sz w:val="24"/>
          <w:szCs w:val="24"/>
        </w:rPr>
      </w:pPr>
      <w:r w:rsidRPr="00207054">
        <w:rPr>
          <w:b/>
          <w:bCs/>
          <w:sz w:val="24"/>
          <w:szCs w:val="24"/>
        </w:rPr>
        <w:t>2. Blur Image</w:t>
      </w:r>
    </w:p>
    <w:p w14:paraId="01A6E71C" w14:textId="77777777" w:rsidR="00207054" w:rsidRPr="00207054" w:rsidRDefault="00207054" w:rsidP="00207054">
      <w:pPr>
        <w:ind w:left="360"/>
      </w:pPr>
      <w:r w:rsidRPr="00B47415">
        <w:rPr>
          <w:u w:val="single"/>
        </w:rPr>
        <w:t>Purpose:</w:t>
      </w:r>
      <w:r w:rsidRPr="00207054">
        <w:t xml:space="preserve"> Smooths the image by averaging pixel values, which helps in reducing noise and detail. </w:t>
      </w:r>
    </w:p>
    <w:p w14:paraId="625D10DB" w14:textId="7A289346" w:rsidR="00207054" w:rsidRPr="00207054" w:rsidRDefault="00207054" w:rsidP="00207054">
      <w:pPr>
        <w:ind w:left="360"/>
      </w:pPr>
      <w:r w:rsidRPr="00B47415">
        <w:rPr>
          <w:u w:val="single"/>
        </w:rPr>
        <w:t>Reason:</w:t>
      </w:r>
      <w:r w:rsidRPr="00207054">
        <w:t xml:space="preserve"> Blurring is essential in preprocessing to minimize the effect of noise, which can lead to false edges in edge detection. By applying a blur filter, we can ensure that the edges detected are more accurate and represent significant structural features, rather than random noise.</w:t>
      </w:r>
    </w:p>
    <w:p w14:paraId="275C8DC2" w14:textId="77777777" w:rsidR="00207054" w:rsidRPr="00207054" w:rsidRDefault="00207054" w:rsidP="00207054">
      <w:pPr>
        <w:ind w:left="360"/>
        <w:rPr>
          <w:b/>
          <w:bCs/>
          <w:sz w:val="24"/>
          <w:szCs w:val="24"/>
        </w:rPr>
      </w:pPr>
    </w:p>
    <w:p w14:paraId="24B70A0B" w14:textId="77777777" w:rsidR="00207054" w:rsidRPr="00207054" w:rsidRDefault="00207054" w:rsidP="00207054">
      <w:pPr>
        <w:ind w:left="360"/>
        <w:rPr>
          <w:b/>
          <w:bCs/>
          <w:sz w:val="24"/>
          <w:szCs w:val="24"/>
        </w:rPr>
      </w:pPr>
      <w:r w:rsidRPr="00207054">
        <w:rPr>
          <w:b/>
          <w:bCs/>
          <w:sz w:val="24"/>
          <w:szCs w:val="24"/>
        </w:rPr>
        <w:t>3. Threshold Image</w:t>
      </w:r>
    </w:p>
    <w:p w14:paraId="4E9B5076" w14:textId="77777777" w:rsidR="00207054" w:rsidRPr="00207054" w:rsidRDefault="00207054" w:rsidP="00207054">
      <w:pPr>
        <w:ind w:left="360"/>
      </w:pPr>
      <w:r w:rsidRPr="00B47415">
        <w:rPr>
          <w:u w:val="single"/>
        </w:rPr>
        <w:t>Purpose:</w:t>
      </w:r>
      <w:r w:rsidRPr="00207054">
        <w:t xml:space="preserve"> Converts the image to a binary format, distinguishing objects from the background. </w:t>
      </w:r>
    </w:p>
    <w:p w14:paraId="1D09152D" w14:textId="7AFCC841" w:rsidR="00207054" w:rsidRPr="00207054" w:rsidRDefault="00207054" w:rsidP="00207054">
      <w:pPr>
        <w:ind w:left="360"/>
      </w:pPr>
      <w:r w:rsidRPr="00B47415">
        <w:rPr>
          <w:u w:val="single"/>
        </w:rPr>
        <w:t xml:space="preserve">Reason: </w:t>
      </w:r>
      <w:r w:rsidRPr="00207054">
        <w:t>Thresholding helps in isolating the regions of interest (potential line segments) from the rest of the image. By converting to binary, we enhance the contrast between the objects and the background, making it easier for the Hough Line Transform to identify and focus on the prominent lines in the image.</w:t>
      </w:r>
    </w:p>
    <w:p w14:paraId="007E1646" w14:textId="77777777" w:rsidR="00207054" w:rsidRPr="00207054" w:rsidRDefault="00207054" w:rsidP="00207054">
      <w:pPr>
        <w:ind w:left="360"/>
        <w:rPr>
          <w:b/>
          <w:bCs/>
          <w:sz w:val="24"/>
          <w:szCs w:val="24"/>
        </w:rPr>
      </w:pPr>
    </w:p>
    <w:p w14:paraId="00293461" w14:textId="77777777" w:rsidR="00207054" w:rsidRPr="00207054" w:rsidRDefault="00207054" w:rsidP="00207054">
      <w:pPr>
        <w:ind w:left="360"/>
        <w:rPr>
          <w:b/>
          <w:bCs/>
          <w:sz w:val="24"/>
          <w:szCs w:val="24"/>
        </w:rPr>
      </w:pPr>
      <w:r w:rsidRPr="00207054">
        <w:rPr>
          <w:b/>
          <w:bCs/>
          <w:sz w:val="24"/>
          <w:szCs w:val="24"/>
        </w:rPr>
        <w:t>4. Erode Image</w:t>
      </w:r>
    </w:p>
    <w:p w14:paraId="11489438" w14:textId="77777777" w:rsidR="00207054" w:rsidRPr="00207054" w:rsidRDefault="00207054" w:rsidP="00207054">
      <w:pPr>
        <w:ind w:left="360"/>
      </w:pPr>
      <w:r w:rsidRPr="00B47415">
        <w:rPr>
          <w:u w:val="single"/>
        </w:rPr>
        <w:t>Purpose:</w:t>
      </w:r>
      <w:r w:rsidRPr="00207054">
        <w:t xml:space="preserve"> Removes small noise by shrinking the white regions in a binary image. </w:t>
      </w:r>
    </w:p>
    <w:p w14:paraId="47CB2283" w14:textId="376AA4FF" w:rsidR="00207054" w:rsidRPr="00207054" w:rsidRDefault="00207054" w:rsidP="00207054">
      <w:pPr>
        <w:ind w:left="360"/>
      </w:pPr>
      <w:r w:rsidRPr="00B47415">
        <w:rPr>
          <w:u w:val="single"/>
        </w:rPr>
        <w:t>Reason:</w:t>
      </w:r>
      <w:r w:rsidRPr="00207054">
        <w:t xml:space="preserve"> Erosion is used to eliminate tiny, irrelevant details that might have been captured during the thresholding process. This step refines the edges by stripping away small noise elements, ensuring that what remains are the most significant structural components needed for line detection.</w:t>
      </w:r>
    </w:p>
    <w:p w14:paraId="56F7E68C" w14:textId="77777777" w:rsidR="00207054" w:rsidRPr="00207054" w:rsidRDefault="00207054" w:rsidP="00207054">
      <w:pPr>
        <w:ind w:left="360"/>
        <w:rPr>
          <w:b/>
          <w:bCs/>
          <w:sz w:val="24"/>
          <w:szCs w:val="24"/>
        </w:rPr>
      </w:pPr>
    </w:p>
    <w:p w14:paraId="7F546CF6" w14:textId="77777777" w:rsidR="00207054" w:rsidRPr="00207054" w:rsidRDefault="00207054" w:rsidP="00207054">
      <w:pPr>
        <w:ind w:left="360"/>
        <w:rPr>
          <w:b/>
          <w:bCs/>
          <w:sz w:val="24"/>
          <w:szCs w:val="24"/>
        </w:rPr>
      </w:pPr>
      <w:r w:rsidRPr="00207054">
        <w:rPr>
          <w:b/>
          <w:bCs/>
          <w:sz w:val="24"/>
          <w:szCs w:val="24"/>
        </w:rPr>
        <w:t>5. Dilate Image</w:t>
      </w:r>
    </w:p>
    <w:p w14:paraId="28A20064" w14:textId="77777777" w:rsidR="00207054" w:rsidRPr="00207054" w:rsidRDefault="00207054" w:rsidP="00207054">
      <w:pPr>
        <w:ind w:left="360"/>
      </w:pPr>
      <w:r w:rsidRPr="00B47415">
        <w:rPr>
          <w:u w:val="single"/>
        </w:rPr>
        <w:t>Purpose:</w:t>
      </w:r>
      <w:r w:rsidRPr="00207054">
        <w:t xml:space="preserve"> Expands the white regions in a binary image, filling in small holes and gaps. </w:t>
      </w:r>
    </w:p>
    <w:p w14:paraId="01DA4F60" w14:textId="2B575DDB" w:rsidR="00207054" w:rsidRPr="00207054" w:rsidRDefault="00207054" w:rsidP="00207054">
      <w:pPr>
        <w:ind w:left="360"/>
      </w:pPr>
      <w:r w:rsidRPr="00B47415">
        <w:rPr>
          <w:u w:val="single"/>
        </w:rPr>
        <w:t>Reason:</w:t>
      </w:r>
      <w:r w:rsidRPr="00207054">
        <w:t xml:space="preserve"> Dilation is often used after erosion to restore the size of </w:t>
      </w:r>
      <w:r w:rsidRPr="00207054">
        <w:t>objects</w:t>
      </w:r>
      <w:r w:rsidRPr="00207054">
        <w:t xml:space="preserve"> that might have been slightly reduced during erosion. It helps in connecting broken lines and filling small gaps, making the lines more continuous and easier to detect using the Hough Line Transform.</w:t>
      </w:r>
    </w:p>
    <w:p w14:paraId="14B91D3B" w14:textId="77777777" w:rsidR="00207054" w:rsidRDefault="00207054" w:rsidP="00207054">
      <w:pPr>
        <w:ind w:left="360"/>
      </w:pPr>
    </w:p>
    <w:p w14:paraId="0983F972" w14:textId="77777777" w:rsidR="006D5377" w:rsidRPr="00207054" w:rsidRDefault="006D5377" w:rsidP="00207054">
      <w:pPr>
        <w:ind w:left="360"/>
      </w:pPr>
    </w:p>
    <w:p w14:paraId="7EB7FA4F" w14:textId="04EC5F8B" w:rsidR="00CC2762" w:rsidRDefault="00CC2762" w:rsidP="00CC2762">
      <w:pPr>
        <w:rPr>
          <w:rFonts w:asciiTheme="majorHAnsi" w:hAnsiTheme="majorHAnsi"/>
          <w:b/>
          <w:bCs/>
          <w:sz w:val="36"/>
          <w:szCs w:val="36"/>
        </w:rPr>
      </w:pPr>
      <w:r w:rsidRPr="003A7DD3">
        <w:rPr>
          <w:bCs/>
          <w:noProof/>
          <w:sz w:val="24"/>
          <w:szCs w:val="24"/>
        </w:rPr>
        <w:lastRenderedPageBreak/>
        <mc:AlternateContent>
          <mc:Choice Requires="wps">
            <w:drawing>
              <wp:inline distT="0" distB="0" distL="0" distR="0" wp14:anchorId="3CCF9EF1" wp14:editId="0411657C">
                <wp:extent cx="347345" cy="347345"/>
                <wp:effectExtent l="0" t="0" r="0" b="0"/>
                <wp:docPr id="302698865"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5B721D90"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Pr>
          <w:rFonts w:asciiTheme="majorHAnsi" w:hAnsiTheme="majorHAnsi"/>
          <w:b/>
          <w:bCs/>
          <w:sz w:val="36"/>
          <w:szCs w:val="36"/>
        </w:rPr>
        <w:t xml:space="preserve">  Tools/Techniques</w:t>
      </w:r>
    </w:p>
    <w:p w14:paraId="32741500" w14:textId="4F60820F" w:rsidR="00CC2762" w:rsidRDefault="00CC2762" w:rsidP="00CC2762">
      <w:pPr>
        <w:rPr>
          <w:b/>
          <w:bCs/>
          <w:sz w:val="24"/>
          <w:szCs w:val="24"/>
        </w:rPr>
      </w:pPr>
      <w:r w:rsidRPr="00CC2762">
        <w:rPr>
          <w:b/>
          <w:bCs/>
          <w:sz w:val="24"/>
          <w:szCs w:val="24"/>
        </w:rPr>
        <w:t>Probabilistic Hough Line Transform</w:t>
      </w:r>
    </w:p>
    <w:p w14:paraId="71CB74A5" w14:textId="2243A905" w:rsidR="00CC2762" w:rsidRDefault="00CC2762" w:rsidP="00CC2762">
      <w:pPr>
        <w:rPr>
          <w:sz w:val="24"/>
          <w:szCs w:val="24"/>
        </w:rPr>
      </w:pPr>
      <w:r w:rsidRPr="00CC2762">
        <w:rPr>
          <w:sz w:val="24"/>
          <w:szCs w:val="24"/>
        </w:rPr>
        <w:t>The Probabilistic Hough Line Transform (PHT) is an optimized version of the standard Hough Line Transform used to detect lines in an image. Unlike the standard method, which considers all edge points, PHT randomly selects a subset of edge points to reduce computational complexity. This makes it more efficient, especially for large images or real-time applications.</w:t>
      </w:r>
    </w:p>
    <w:p w14:paraId="75952A65" w14:textId="214682BA" w:rsidR="00CC2762" w:rsidRDefault="00CC2762" w:rsidP="00CC2762">
      <w:pPr>
        <w:rPr>
          <w:b/>
          <w:bCs/>
          <w:sz w:val="24"/>
          <w:szCs w:val="24"/>
        </w:rPr>
      </w:pPr>
      <w:r w:rsidRPr="00CC2762">
        <w:rPr>
          <w:b/>
          <w:bCs/>
          <w:sz w:val="24"/>
          <w:szCs w:val="24"/>
        </w:rPr>
        <w:t>OpenCV</w:t>
      </w:r>
    </w:p>
    <w:p w14:paraId="354AD151" w14:textId="124CE2DA" w:rsidR="006D5377" w:rsidRPr="007068A9" w:rsidRDefault="007068A9" w:rsidP="00CC2762">
      <w:pPr>
        <w:rPr>
          <w:sz w:val="24"/>
          <w:szCs w:val="24"/>
        </w:rPr>
      </w:pPr>
      <w:r w:rsidRPr="007068A9">
        <w:rPr>
          <w:sz w:val="24"/>
          <w:szCs w:val="24"/>
        </w:rPr>
        <w:t>We implement the following preprocessing steps using OpenCV</w:t>
      </w:r>
      <w:r>
        <w:rPr>
          <w:sz w:val="24"/>
          <w:szCs w:val="24"/>
        </w:rPr>
        <w:t>’s inbuilt functions</w:t>
      </w:r>
    </w:p>
    <w:p w14:paraId="54DD5521" w14:textId="77777777" w:rsidR="006D5377" w:rsidRDefault="007068A9">
      <w:pPr>
        <w:pStyle w:val="ListParagraph"/>
        <w:numPr>
          <w:ilvl w:val="0"/>
          <w:numId w:val="5"/>
        </w:numPr>
        <w:rPr>
          <w:sz w:val="24"/>
          <w:szCs w:val="24"/>
        </w:rPr>
      </w:pPr>
      <w:r w:rsidRPr="007068A9">
        <w:rPr>
          <w:sz w:val="24"/>
          <w:szCs w:val="24"/>
        </w:rPr>
        <w:t>Converting Image to Grayscale</w:t>
      </w:r>
    </w:p>
    <w:p w14:paraId="6F2CF8CE" w14:textId="4A17AEC6" w:rsidR="007068A9" w:rsidRPr="006D5377" w:rsidRDefault="006D5377" w:rsidP="006D5377">
      <w:pPr>
        <w:ind w:left="360"/>
        <w:rPr>
          <w:sz w:val="24"/>
          <w:szCs w:val="24"/>
        </w:rPr>
      </w:pPr>
      <w:r w:rsidRPr="006D5377">
        <w:drawing>
          <wp:inline distT="0" distB="0" distL="0" distR="0" wp14:anchorId="53E5736B" wp14:editId="0F73F59F">
            <wp:extent cx="4783455" cy="235084"/>
            <wp:effectExtent l="0" t="0" r="0" b="0"/>
            <wp:docPr id="63912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26502" name=""/>
                    <pic:cNvPicPr/>
                  </pic:nvPicPr>
                  <pic:blipFill>
                    <a:blip r:embed="rId12"/>
                    <a:stretch>
                      <a:fillRect/>
                    </a:stretch>
                  </pic:blipFill>
                  <pic:spPr>
                    <a:xfrm>
                      <a:off x="0" y="0"/>
                      <a:ext cx="4944295" cy="242989"/>
                    </a:xfrm>
                    <a:prstGeom prst="rect">
                      <a:avLst/>
                    </a:prstGeom>
                  </pic:spPr>
                </pic:pic>
              </a:graphicData>
            </a:graphic>
          </wp:inline>
        </w:drawing>
      </w:r>
    </w:p>
    <w:p w14:paraId="28E4F9AF" w14:textId="38B23304" w:rsidR="007068A9" w:rsidRPr="007068A9" w:rsidRDefault="007068A9">
      <w:pPr>
        <w:pStyle w:val="ListParagraph"/>
        <w:numPr>
          <w:ilvl w:val="0"/>
          <w:numId w:val="5"/>
        </w:numPr>
        <w:rPr>
          <w:sz w:val="24"/>
          <w:szCs w:val="24"/>
        </w:rPr>
      </w:pPr>
      <w:r w:rsidRPr="007068A9">
        <w:rPr>
          <w:sz w:val="24"/>
          <w:szCs w:val="24"/>
        </w:rPr>
        <w:t>Blur Image</w:t>
      </w:r>
    </w:p>
    <w:p w14:paraId="43268B13" w14:textId="41962BC9" w:rsidR="007068A9" w:rsidRPr="007068A9" w:rsidRDefault="006D5377" w:rsidP="006D5377">
      <w:pPr>
        <w:ind w:firstLine="360"/>
        <w:rPr>
          <w:sz w:val="24"/>
          <w:szCs w:val="24"/>
        </w:rPr>
      </w:pPr>
      <w:r w:rsidRPr="006D5377">
        <w:rPr>
          <w:sz w:val="24"/>
          <w:szCs w:val="24"/>
        </w:rPr>
        <w:drawing>
          <wp:inline distT="0" distB="0" distL="0" distR="0" wp14:anchorId="391A9D7B" wp14:editId="0EBCBCD6">
            <wp:extent cx="4739729" cy="343814"/>
            <wp:effectExtent l="0" t="0" r="3810" b="0"/>
            <wp:docPr id="67096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67425" name=""/>
                    <pic:cNvPicPr/>
                  </pic:nvPicPr>
                  <pic:blipFill>
                    <a:blip r:embed="rId13"/>
                    <a:stretch>
                      <a:fillRect/>
                    </a:stretch>
                  </pic:blipFill>
                  <pic:spPr>
                    <a:xfrm>
                      <a:off x="0" y="0"/>
                      <a:ext cx="5097677" cy="369779"/>
                    </a:xfrm>
                    <a:prstGeom prst="rect">
                      <a:avLst/>
                    </a:prstGeom>
                  </pic:spPr>
                </pic:pic>
              </a:graphicData>
            </a:graphic>
          </wp:inline>
        </w:drawing>
      </w:r>
    </w:p>
    <w:p w14:paraId="7F5745DA" w14:textId="2A03DD9C" w:rsidR="007068A9" w:rsidRPr="007068A9" w:rsidRDefault="007068A9">
      <w:pPr>
        <w:pStyle w:val="ListParagraph"/>
        <w:numPr>
          <w:ilvl w:val="0"/>
          <w:numId w:val="5"/>
        </w:numPr>
        <w:rPr>
          <w:sz w:val="24"/>
          <w:szCs w:val="24"/>
        </w:rPr>
      </w:pPr>
      <w:r w:rsidRPr="007068A9">
        <w:rPr>
          <w:sz w:val="24"/>
          <w:szCs w:val="24"/>
        </w:rPr>
        <w:t>Threshold Image</w:t>
      </w:r>
    </w:p>
    <w:p w14:paraId="4B5F81D0" w14:textId="76B794D9" w:rsidR="007068A9" w:rsidRPr="007068A9" w:rsidRDefault="006D5377" w:rsidP="006D5377">
      <w:pPr>
        <w:ind w:firstLine="360"/>
        <w:rPr>
          <w:sz w:val="24"/>
          <w:szCs w:val="24"/>
        </w:rPr>
      </w:pPr>
      <w:r w:rsidRPr="006D5377">
        <w:rPr>
          <w:sz w:val="24"/>
          <w:szCs w:val="24"/>
        </w:rPr>
        <w:drawing>
          <wp:inline distT="0" distB="0" distL="0" distR="0" wp14:anchorId="7BD64E20" wp14:editId="0EB4AAF0">
            <wp:extent cx="4783561" cy="373076"/>
            <wp:effectExtent l="0" t="0" r="0" b="8255"/>
            <wp:docPr id="33630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01731" name=""/>
                    <pic:cNvPicPr/>
                  </pic:nvPicPr>
                  <pic:blipFill>
                    <a:blip r:embed="rId14"/>
                    <a:stretch>
                      <a:fillRect/>
                    </a:stretch>
                  </pic:blipFill>
                  <pic:spPr>
                    <a:xfrm>
                      <a:off x="0" y="0"/>
                      <a:ext cx="4939011" cy="385200"/>
                    </a:xfrm>
                    <a:prstGeom prst="rect">
                      <a:avLst/>
                    </a:prstGeom>
                  </pic:spPr>
                </pic:pic>
              </a:graphicData>
            </a:graphic>
          </wp:inline>
        </w:drawing>
      </w:r>
    </w:p>
    <w:p w14:paraId="5A1F6710" w14:textId="1B184352" w:rsidR="007068A9" w:rsidRPr="006D5377" w:rsidRDefault="007068A9">
      <w:pPr>
        <w:pStyle w:val="ListParagraph"/>
        <w:numPr>
          <w:ilvl w:val="0"/>
          <w:numId w:val="5"/>
        </w:numPr>
        <w:rPr>
          <w:sz w:val="24"/>
          <w:szCs w:val="24"/>
        </w:rPr>
      </w:pPr>
      <w:r w:rsidRPr="007068A9">
        <w:rPr>
          <w:sz w:val="24"/>
          <w:szCs w:val="24"/>
        </w:rPr>
        <w:t>Erode Image</w:t>
      </w:r>
    </w:p>
    <w:p w14:paraId="61C7388C" w14:textId="4554813D" w:rsidR="007068A9" w:rsidRPr="007068A9" w:rsidRDefault="006D5377" w:rsidP="006D5377">
      <w:pPr>
        <w:ind w:firstLine="360"/>
        <w:rPr>
          <w:sz w:val="24"/>
          <w:szCs w:val="24"/>
        </w:rPr>
      </w:pPr>
      <w:r w:rsidRPr="006D5377">
        <w:rPr>
          <w:sz w:val="24"/>
          <w:szCs w:val="24"/>
        </w:rPr>
        <w:drawing>
          <wp:inline distT="0" distB="0" distL="0" distR="0" wp14:anchorId="55EED275" wp14:editId="722DE1D8">
            <wp:extent cx="4739640" cy="326872"/>
            <wp:effectExtent l="0" t="0" r="0" b="0"/>
            <wp:docPr id="17516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7177" name=""/>
                    <pic:cNvPicPr/>
                  </pic:nvPicPr>
                  <pic:blipFill>
                    <a:blip r:embed="rId15"/>
                    <a:stretch>
                      <a:fillRect/>
                    </a:stretch>
                  </pic:blipFill>
                  <pic:spPr>
                    <a:xfrm>
                      <a:off x="0" y="0"/>
                      <a:ext cx="5073168" cy="349874"/>
                    </a:xfrm>
                    <a:prstGeom prst="rect">
                      <a:avLst/>
                    </a:prstGeom>
                  </pic:spPr>
                </pic:pic>
              </a:graphicData>
            </a:graphic>
          </wp:inline>
        </w:drawing>
      </w:r>
    </w:p>
    <w:p w14:paraId="057D4B10" w14:textId="77777777" w:rsidR="007068A9" w:rsidRPr="007068A9" w:rsidRDefault="007068A9" w:rsidP="007068A9">
      <w:pPr>
        <w:ind w:left="360"/>
        <w:rPr>
          <w:sz w:val="24"/>
          <w:szCs w:val="24"/>
        </w:rPr>
      </w:pPr>
      <w:r w:rsidRPr="007068A9">
        <w:rPr>
          <w:sz w:val="24"/>
          <w:szCs w:val="24"/>
        </w:rPr>
        <w:t>5. Dilate Image</w:t>
      </w:r>
    </w:p>
    <w:p w14:paraId="6ADE64FE" w14:textId="25FF9195" w:rsidR="007A0E39" w:rsidRDefault="006D5377" w:rsidP="006D5377">
      <w:pPr>
        <w:ind w:firstLine="360"/>
        <w:rPr>
          <w:sz w:val="24"/>
          <w:szCs w:val="24"/>
        </w:rPr>
      </w:pPr>
      <w:r w:rsidRPr="006D5377">
        <w:rPr>
          <w:sz w:val="24"/>
          <w:szCs w:val="24"/>
        </w:rPr>
        <w:drawing>
          <wp:inline distT="0" distB="0" distL="0" distR="0" wp14:anchorId="5880BF05" wp14:editId="61596DCB">
            <wp:extent cx="4717914" cy="285293"/>
            <wp:effectExtent l="0" t="0" r="6985" b="635"/>
            <wp:docPr id="172661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17093" name=""/>
                    <pic:cNvPicPr/>
                  </pic:nvPicPr>
                  <pic:blipFill>
                    <a:blip r:embed="rId16"/>
                    <a:stretch>
                      <a:fillRect/>
                    </a:stretch>
                  </pic:blipFill>
                  <pic:spPr>
                    <a:xfrm>
                      <a:off x="0" y="0"/>
                      <a:ext cx="4979661" cy="301121"/>
                    </a:xfrm>
                    <a:prstGeom prst="rect">
                      <a:avLst/>
                    </a:prstGeom>
                  </pic:spPr>
                </pic:pic>
              </a:graphicData>
            </a:graphic>
          </wp:inline>
        </w:drawing>
      </w:r>
    </w:p>
    <w:p w14:paraId="4EAFB05F" w14:textId="47756D68" w:rsidR="006D5377" w:rsidRDefault="0020396A" w:rsidP="001F2FCD">
      <w:pPr>
        <w:rPr>
          <w:sz w:val="24"/>
          <w:szCs w:val="24"/>
        </w:rPr>
      </w:pPr>
      <w:r>
        <w:rPr>
          <w:sz w:val="24"/>
          <w:szCs w:val="24"/>
        </w:rPr>
        <w:t xml:space="preserve">We find the </w:t>
      </w:r>
      <w:r w:rsidR="001F2FCD">
        <w:rPr>
          <w:sz w:val="24"/>
          <w:szCs w:val="24"/>
        </w:rPr>
        <w:t>Hough</w:t>
      </w:r>
      <w:r>
        <w:rPr>
          <w:sz w:val="24"/>
          <w:szCs w:val="24"/>
        </w:rPr>
        <w:t xml:space="preserve"> lines in the image</w:t>
      </w:r>
      <w:r w:rsidR="001F2FCD">
        <w:rPr>
          <w:sz w:val="24"/>
          <w:szCs w:val="24"/>
        </w:rPr>
        <w:t xml:space="preserve"> by</w:t>
      </w:r>
    </w:p>
    <w:p w14:paraId="29335EFC" w14:textId="134DDAC0" w:rsidR="001F2FCD" w:rsidRDefault="001F2FCD" w:rsidP="006D5377">
      <w:pPr>
        <w:ind w:firstLine="360"/>
        <w:rPr>
          <w:sz w:val="24"/>
          <w:szCs w:val="24"/>
        </w:rPr>
      </w:pPr>
      <w:r w:rsidRPr="001F2FCD">
        <w:rPr>
          <w:sz w:val="24"/>
          <w:szCs w:val="24"/>
        </w:rPr>
        <w:drawing>
          <wp:inline distT="0" distB="0" distL="0" distR="0" wp14:anchorId="2CCDBDE2" wp14:editId="54A48972">
            <wp:extent cx="5098695" cy="377992"/>
            <wp:effectExtent l="0" t="0" r="6985" b="3175"/>
            <wp:docPr id="159273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33478" name=""/>
                    <pic:cNvPicPr/>
                  </pic:nvPicPr>
                  <pic:blipFill>
                    <a:blip r:embed="rId17"/>
                    <a:stretch>
                      <a:fillRect/>
                    </a:stretch>
                  </pic:blipFill>
                  <pic:spPr>
                    <a:xfrm>
                      <a:off x="0" y="0"/>
                      <a:ext cx="5121002" cy="379646"/>
                    </a:xfrm>
                    <a:prstGeom prst="rect">
                      <a:avLst/>
                    </a:prstGeom>
                  </pic:spPr>
                </pic:pic>
              </a:graphicData>
            </a:graphic>
          </wp:inline>
        </w:drawing>
      </w:r>
    </w:p>
    <w:p w14:paraId="44A96CCB" w14:textId="77777777" w:rsidR="006D5377" w:rsidRDefault="006D5377" w:rsidP="006D5377">
      <w:pPr>
        <w:ind w:firstLine="360"/>
        <w:rPr>
          <w:sz w:val="24"/>
          <w:szCs w:val="24"/>
        </w:rPr>
      </w:pPr>
    </w:p>
    <w:p w14:paraId="27054BD4" w14:textId="48F58C37" w:rsidR="006D5377" w:rsidRDefault="006D5377" w:rsidP="006D5377">
      <w:pPr>
        <w:rPr>
          <w:rFonts w:asciiTheme="majorHAnsi" w:hAnsiTheme="majorHAnsi"/>
          <w:b/>
          <w:bCs/>
          <w:sz w:val="36"/>
          <w:szCs w:val="36"/>
        </w:rPr>
      </w:pPr>
      <w:r w:rsidRPr="003A7DD3">
        <w:rPr>
          <w:bCs/>
          <w:noProof/>
          <w:sz w:val="24"/>
          <w:szCs w:val="24"/>
        </w:rPr>
        <w:lastRenderedPageBreak/>
        <mc:AlternateContent>
          <mc:Choice Requires="wps">
            <w:drawing>
              <wp:inline distT="0" distB="0" distL="0" distR="0" wp14:anchorId="113ACD73" wp14:editId="17E8688E">
                <wp:extent cx="347345" cy="347345"/>
                <wp:effectExtent l="0" t="0" r="0" b="0"/>
                <wp:docPr id="1619563592"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113034A8"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Pr>
          <w:rFonts w:asciiTheme="majorHAnsi" w:hAnsiTheme="majorHAnsi"/>
          <w:b/>
          <w:bCs/>
          <w:sz w:val="36"/>
          <w:szCs w:val="36"/>
        </w:rPr>
        <w:t xml:space="preserve">  </w:t>
      </w:r>
      <w:r>
        <w:rPr>
          <w:rFonts w:asciiTheme="majorHAnsi" w:hAnsiTheme="majorHAnsi"/>
          <w:b/>
          <w:bCs/>
          <w:sz w:val="36"/>
          <w:szCs w:val="36"/>
        </w:rPr>
        <w:t>Existing Methods</w:t>
      </w:r>
    </w:p>
    <w:p w14:paraId="3CAE12DE" w14:textId="7558445A" w:rsidR="0020396A" w:rsidRPr="0020396A" w:rsidRDefault="0020396A" w:rsidP="0020396A">
      <w:r w:rsidRPr="0020396A">
        <w:t>Using OpenCV,</w:t>
      </w:r>
      <w:r>
        <w:t xml:space="preserve"> find the </w:t>
      </w:r>
      <w:proofErr w:type="spellStart"/>
      <w:r>
        <w:t>HoughLinesP</w:t>
      </w:r>
      <w:proofErr w:type="spellEnd"/>
      <w:r>
        <w:t xml:space="preserve"> in the image using the inbuilt functions </w:t>
      </w:r>
      <w:r w:rsidR="001F2FCD">
        <w:t xml:space="preserve">then </w:t>
      </w:r>
      <w:r w:rsidR="001F2FCD" w:rsidRPr="0020396A">
        <w:t>process</w:t>
      </w:r>
      <w:r w:rsidR="001F2FCD">
        <w:t xml:space="preserve"> </w:t>
      </w:r>
      <w:r>
        <w:t xml:space="preserve">the </w:t>
      </w:r>
      <w:r w:rsidRPr="0020396A">
        <w:t>lines detected in an image to identify and work with horizontal lines.</w:t>
      </w:r>
    </w:p>
    <w:p w14:paraId="7D16A1BE" w14:textId="77777777" w:rsidR="0020396A" w:rsidRPr="0020396A" w:rsidRDefault="0020396A" w:rsidP="001F2FCD">
      <w:pPr>
        <w:spacing w:before="0" w:after="0"/>
        <w:rPr>
          <w:u w:val="single"/>
        </w:rPr>
      </w:pPr>
      <w:r w:rsidRPr="0020396A">
        <w:rPr>
          <w:u w:val="single"/>
        </w:rPr>
        <w:t>Initialize Lists:</w:t>
      </w:r>
    </w:p>
    <w:p w14:paraId="6847E0B8" w14:textId="77777777" w:rsidR="0020396A" w:rsidRPr="0020396A" w:rsidRDefault="0020396A" w:rsidP="001F2FCD">
      <w:pPr>
        <w:spacing w:before="0" w:after="0"/>
      </w:pPr>
      <w:proofErr w:type="spellStart"/>
      <w:r w:rsidRPr="0020396A">
        <w:t>horizontal_lines</w:t>
      </w:r>
      <w:proofErr w:type="spellEnd"/>
      <w:r w:rsidRPr="0020396A">
        <w:t>: To store detected horizontal lines.</w:t>
      </w:r>
    </w:p>
    <w:p w14:paraId="2884E5DC" w14:textId="77777777" w:rsidR="0020396A" w:rsidRDefault="0020396A" w:rsidP="001F2FCD">
      <w:pPr>
        <w:spacing w:before="0" w:after="0"/>
      </w:pPr>
      <w:r w:rsidRPr="0020396A">
        <w:t>angles: To store the angles of these lines.</w:t>
      </w:r>
    </w:p>
    <w:p w14:paraId="7ACEC594" w14:textId="77777777" w:rsidR="0020396A" w:rsidRPr="0020396A" w:rsidRDefault="0020396A" w:rsidP="001F2FCD">
      <w:pPr>
        <w:spacing w:before="0" w:after="0"/>
      </w:pPr>
    </w:p>
    <w:p w14:paraId="0D72FBCC" w14:textId="77777777" w:rsidR="0020396A" w:rsidRPr="0020396A" w:rsidRDefault="0020396A" w:rsidP="001F2FCD">
      <w:pPr>
        <w:spacing w:before="0" w:after="0"/>
        <w:rPr>
          <w:u w:val="single"/>
        </w:rPr>
      </w:pPr>
      <w:r w:rsidRPr="0020396A">
        <w:rPr>
          <w:u w:val="single"/>
        </w:rPr>
        <w:t>Iterate Over Detected Lines:</w:t>
      </w:r>
    </w:p>
    <w:p w14:paraId="3C93D74F" w14:textId="77777777" w:rsidR="0020396A" w:rsidRPr="0020396A" w:rsidRDefault="0020396A" w:rsidP="001F2FCD">
      <w:pPr>
        <w:spacing w:before="0" w:after="0"/>
      </w:pPr>
    </w:p>
    <w:p w14:paraId="44A7F68F" w14:textId="77777777" w:rsidR="0020396A" w:rsidRDefault="0020396A" w:rsidP="001F2FCD">
      <w:pPr>
        <w:spacing w:before="0" w:after="0"/>
      </w:pPr>
      <w:r w:rsidRPr="0020396A">
        <w:t>For each line, extract its endpoints (x1, y1) and (x2, y2).</w:t>
      </w:r>
    </w:p>
    <w:p w14:paraId="2B947E8E" w14:textId="1A86E911" w:rsidR="0020396A" w:rsidRDefault="0020396A" w:rsidP="001F2FCD">
      <w:pPr>
        <w:spacing w:before="0" w:after="0"/>
      </w:pPr>
      <w:r w:rsidRPr="0020396A">
        <w:t xml:space="preserve">Draw the line on </w:t>
      </w:r>
      <w:proofErr w:type="spellStart"/>
      <w:r w:rsidRPr="0020396A">
        <w:t>img_copy</w:t>
      </w:r>
      <w:proofErr w:type="spellEnd"/>
      <w:r w:rsidRPr="0020396A">
        <w:t>.</w:t>
      </w:r>
    </w:p>
    <w:p w14:paraId="3DBC48E8" w14:textId="77777777" w:rsidR="001F2FCD" w:rsidRPr="0020396A" w:rsidRDefault="001F2FCD" w:rsidP="001F2FCD">
      <w:pPr>
        <w:spacing w:before="0" w:after="0"/>
      </w:pPr>
    </w:p>
    <w:p w14:paraId="7AC7C794" w14:textId="77777777" w:rsidR="0020396A" w:rsidRPr="0020396A" w:rsidRDefault="0020396A" w:rsidP="001F2FCD">
      <w:pPr>
        <w:spacing w:before="0" w:after="0"/>
        <w:rPr>
          <w:u w:val="single"/>
        </w:rPr>
      </w:pPr>
      <w:r w:rsidRPr="0020396A">
        <w:rPr>
          <w:u w:val="single"/>
        </w:rPr>
        <w:t>Calculate Differences:</w:t>
      </w:r>
    </w:p>
    <w:p w14:paraId="5D40693B" w14:textId="77777777" w:rsidR="0020396A" w:rsidRDefault="0020396A" w:rsidP="001F2FCD">
      <w:pPr>
        <w:spacing w:before="0" w:after="0"/>
      </w:pPr>
      <w:r w:rsidRPr="0020396A">
        <w:t xml:space="preserve">Calculate the differences </w:t>
      </w:r>
      <w:proofErr w:type="gramStart"/>
      <w:r w:rsidRPr="0020396A">
        <w:t>in</w:t>
      </w:r>
      <w:proofErr w:type="gramEnd"/>
      <w:r w:rsidRPr="0020396A">
        <w:t xml:space="preserve"> x (</w:t>
      </w:r>
      <w:proofErr w:type="spellStart"/>
      <w:r w:rsidRPr="0020396A">
        <w:t>diff_x</w:t>
      </w:r>
      <w:proofErr w:type="spellEnd"/>
      <w:r w:rsidRPr="0020396A">
        <w:t>) and y (</w:t>
      </w:r>
      <w:proofErr w:type="spellStart"/>
      <w:r w:rsidRPr="0020396A">
        <w:t>diff_y</w:t>
      </w:r>
      <w:proofErr w:type="spellEnd"/>
      <w:r w:rsidRPr="0020396A">
        <w:t>).</w:t>
      </w:r>
    </w:p>
    <w:p w14:paraId="36A5368E" w14:textId="77777777" w:rsidR="0020396A" w:rsidRPr="0020396A" w:rsidRDefault="0020396A" w:rsidP="001F2FCD">
      <w:pPr>
        <w:spacing w:before="0" w:after="0"/>
      </w:pPr>
    </w:p>
    <w:p w14:paraId="0B11EF01" w14:textId="77777777" w:rsidR="0020396A" w:rsidRPr="0020396A" w:rsidRDefault="0020396A" w:rsidP="001F2FCD">
      <w:pPr>
        <w:spacing w:before="0" w:after="0"/>
        <w:rPr>
          <w:u w:val="single"/>
        </w:rPr>
      </w:pPr>
      <w:r w:rsidRPr="0020396A">
        <w:rPr>
          <w:u w:val="single"/>
        </w:rPr>
        <w:t>Identify Horizontal Lines:</w:t>
      </w:r>
    </w:p>
    <w:p w14:paraId="20FE7DE2" w14:textId="78F69DD1" w:rsidR="0020396A" w:rsidRDefault="0020396A" w:rsidP="001F2FCD">
      <w:pPr>
        <w:spacing w:before="0" w:after="0"/>
      </w:pPr>
      <w:r w:rsidRPr="0020396A">
        <w:t xml:space="preserve">Check if the line is nearly horizontal </w:t>
      </w:r>
      <w:r w:rsidR="001F2FCD">
        <w:t>and a</w:t>
      </w:r>
      <w:r w:rsidRPr="0020396A">
        <w:t xml:space="preserve">dd such lines to </w:t>
      </w:r>
      <w:proofErr w:type="spellStart"/>
      <w:r w:rsidRPr="0020396A">
        <w:t>horizontal_lines</w:t>
      </w:r>
      <w:proofErr w:type="spellEnd"/>
      <w:r w:rsidRPr="0020396A">
        <w:t>.</w:t>
      </w:r>
    </w:p>
    <w:p w14:paraId="44BB7A7C" w14:textId="77777777" w:rsidR="001F2FCD" w:rsidRPr="0020396A" w:rsidRDefault="001F2FCD" w:rsidP="001F2FCD">
      <w:pPr>
        <w:spacing w:before="0" w:after="0"/>
      </w:pPr>
    </w:p>
    <w:p w14:paraId="5E30079D" w14:textId="77777777" w:rsidR="0020396A" w:rsidRPr="0020396A" w:rsidRDefault="0020396A" w:rsidP="001F2FCD">
      <w:pPr>
        <w:spacing w:before="0" w:after="0"/>
        <w:rPr>
          <w:u w:val="single"/>
        </w:rPr>
      </w:pPr>
      <w:r w:rsidRPr="0020396A">
        <w:rPr>
          <w:u w:val="single"/>
        </w:rPr>
        <w:t>Calculate Angles:</w:t>
      </w:r>
    </w:p>
    <w:p w14:paraId="73A0FAEF" w14:textId="77777777" w:rsidR="0020396A" w:rsidRPr="0020396A" w:rsidRDefault="0020396A" w:rsidP="001F2FCD">
      <w:pPr>
        <w:spacing w:before="0" w:after="0"/>
      </w:pPr>
      <w:r w:rsidRPr="0020396A">
        <w:t>Calculate the slope and angle of the line.</w:t>
      </w:r>
    </w:p>
    <w:p w14:paraId="5EBB43D8" w14:textId="00CC3ADE" w:rsidR="0020396A" w:rsidRDefault="0020396A" w:rsidP="001F2FCD">
      <w:pPr>
        <w:spacing w:before="0" w:after="0"/>
      </w:pPr>
      <w:r w:rsidRPr="0020396A">
        <w:t>Store the angle in angles.</w:t>
      </w:r>
    </w:p>
    <w:p w14:paraId="04D1060C" w14:textId="77777777" w:rsidR="001F2FCD" w:rsidRPr="0020396A" w:rsidRDefault="001F2FCD" w:rsidP="001F2FCD">
      <w:pPr>
        <w:spacing w:before="0" w:after="0"/>
      </w:pPr>
    </w:p>
    <w:p w14:paraId="5126AF9A" w14:textId="77777777" w:rsidR="0020396A" w:rsidRPr="0020396A" w:rsidRDefault="0020396A" w:rsidP="001F2FCD">
      <w:pPr>
        <w:spacing w:before="0" w:after="0"/>
        <w:rPr>
          <w:u w:val="single"/>
        </w:rPr>
      </w:pPr>
      <w:r w:rsidRPr="0020396A">
        <w:rPr>
          <w:u w:val="single"/>
        </w:rPr>
        <w:t>Display All Lines:</w:t>
      </w:r>
    </w:p>
    <w:p w14:paraId="542B9AA2" w14:textId="77777777" w:rsidR="0020396A" w:rsidRDefault="0020396A" w:rsidP="001F2FCD">
      <w:pPr>
        <w:spacing w:before="0" w:after="0"/>
      </w:pPr>
      <w:r w:rsidRPr="0020396A">
        <w:t>Show the image with all detected lines (</w:t>
      </w:r>
      <w:proofErr w:type="spellStart"/>
      <w:r w:rsidRPr="0020396A">
        <w:t>img_copy</w:t>
      </w:r>
      <w:proofErr w:type="spellEnd"/>
      <w:r w:rsidRPr="0020396A">
        <w:t>).</w:t>
      </w:r>
    </w:p>
    <w:p w14:paraId="2AFECF18" w14:textId="77777777" w:rsidR="001F2FCD" w:rsidRPr="0020396A" w:rsidRDefault="001F2FCD" w:rsidP="001F2FCD">
      <w:pPr>
        <w:spacing w:before="0" w:after="0"/>
      </w:pPr>
    </w:p>
    <w:p w14:paraId="327B15AA" w14:textId="36FAFB6B" w:rsidR="001F2FCD" w:rsidRPr="0020396A" w:rsidRDefault="0020396A" w:rsidP="001F2FCD">
      <w:pPr>
        <w:spacing w:before="0" w:after="0"/>
        <w:rPr>
          <w:u w:val="single"/>
        </w:rPr>
      </w:pPr>
      <w:r w:rsidRPr="0020396A">
        <w:rPr>
          <w:u w:val="single"/>
        </w:rPr>
        <w:t>Display Only Horizontal Lines:</w:t>
      </w:r>
    </w:p>
    <w:p w14:paraId="7B26DD7A" w14:textId="7AAAAD6D" w:rsidR="0020396A" w:rsidRDefault="0020396A" w:rsidP="001F2FCD">
      <w:pPr>
        <w:spacing w:before="0" w:after="0"/>
      </w:pPr>
      <w:r w:rsidRPr="0020396A">
        <w:t>Draw and show only the horizontal lines (img_copy_1).</w:t>
      </w:r>
    </w:p>
    <w:p w14:paraId="75A2320D" w14:textId="77777777" w:rsidR="001F2FCD" w:rsidRPr="0020396A" w:rsidRDefault="001F2FCD" w:rsidP="001F2FCD">
      <w:pPr>
        <w:spacing w:before="0" w:after="0"/>
      </w:pPr>
    </w:p>
    <w:p w14:paraId="1D0B901A" w14:textId="6F078C84" w:rsidR="0020396A" w:rsidRPr="0020396A" w:rsidRDefault="0020396A" w:rsidP="001F2FCD">
      <w:pPr>
        <w:spacing w:before="0" w:after="0"/>
        <w:rPr>
          <w:u w:val="single"/>
        </w:rPr>
      </w:pPr>
      <w:r w:rsidRPr="0020396A">
        <w:rPr>
          <w:u w:val="single"/>
        </w:rPr>
        <w:t>Calculating</w:t>
      </w:r>
      <w:r w:rsidRPr="0020396A">
        <w:rPr>
          <w:u w:val="single"/>
        </w:rPr>
        <w:t xml:space="preserve"> Average Rotation Angle:</w:t>
      </w:r>
    </w:p>
    <w:p w14:paraId="3245AF8E" w14:textId="00476620" w:rsidR="006D5377" w:rsidRDefault="0020396A" w:rsidP="001F2FCD">
      <w:pPr>
        <w:spacing w:before="0" w:after="0"/>
      </w:pPr>
      <w:r w:rsidRPr="0020396A">
        <w:t>Calculate the average angle of all horizontal lines.</w:t>
      </w:r>
    </w:p>
    <w:p w14:paraId="4C3EEFBB" w14:textId="77777777" w:rsidR="001F2FCD" w:rsidRDefault="001F2FCD" w:rsidP="0020396A">
      <w:pPr>
        <w:spacing w:before="0" w:after="0"/>
      </w:pPr>
    </w:p>
    <w:p w14:paraId="5198003E" w14:textId="77777777" w:rsidR="001F2FCD" w:rsidRPr="001F2FCD" w:rsidRDefault="001F2FCD" w:rsidP="001F2FCD">
      <w:pPr>
        <w:spacing w:before="0" w:after="0"/>
        <w:rPr>
          <w:u w:val="single"/>
        </w:rPr>
      </w:pPr>
      <w:r w:rsidRPr="001F2FCD">
        <w:rPr>
          <w:u w:val="single"/>
        </w:rPr>
        <w:t>Rotate Image:</w:t>
      </w:r>
    </w:p>
    <w:p w14:paraId="4F4E1FCB" w14:textId="77777777" w:rsidR="001F2FCD" w:rsidRDefault="001F2FCD" w:rsidP="001F2FCD">
      <w:pPr>
        <w:spacing w:before="0" w:after="0"/>
      </w:pPr>
      <w:r>
        <w:t xml:space="preserve">Rotate the image by </w:t>
      </w:r>
      <w:proofErr w:type="spellStart"/>
      <w:r>
        <w:t>rotation_angle</w:t>
      </w:r>
      <w:proofErr w:type="spellEnd"/>
      <w:r>
        <w:t>.</w:t>
      </w:r>
    </w:p>
    <w:p w14:paraId="2D78F8EF" w14:textId="77777777" w:rsidR="001F2FCD" w:rsidRDefault="001F2FCD" w:rsidP="001F2FCD">
      <w:pPr>
        <w:spacing w:before="0" w:after="0"/>
      </w:pPr>
    </w:p>
    <w:p w14:paraId="76A3878F" w14:textId="0E6C1D44" w:rsidR="001F2FCD" w:rsidRPr="001F2FCD" w:rsidRDefault="001F2FCD" w:rsidP="001F2FCD">
      <w:pPr>
        <w:spacing w:before="0" w:after="0"/>
        <w:rPr>
          <w:u w:val="single"/>
        </w:rPr>
      </w:pPr>
      <w:r w:rsidRPr="001F2FCD">
        <w:rPr>
          <w:u w:val="single"/>
        </w:rPr>
        <w:t xml:space="preserve">Create a Rotation </w:t>
      </w:r>
      <w:r w:rsidRPr="001F2FCD">
        <w:rPr>
          <w:u w:val="single"/>
        </w:rPr>
        <w:t>Matrix:</w:t>
      </w:r>
    </w:p>
    <w:p w14:paraId="7A947D0C" w14:textId="528DC8E2" w:rsidR="001F2FCD" w:rsidRDefault="001F2FCD" w:rsidP="001F2FCD">
      <w:pPr>
        <w:spacing w:before="0" w:after="0"/>
      </w:pPr>
      <w:r>
        <w:t xml:space="preserve">Generate a 2D rotation matrix for rotating the image around the center by </w:t>
      </w:r>
      <w:proofErr w:type="spellStart"/>
      <w:r>
        <w:t>rotation_angle</w:t>
      </w:r>
      <w:proofErr w:type="spellEnd"/>
      <w:r>
        <w:t xml:space="preserve"> degrees.</w:t>
      </w:r>
    </w:p>
    <w:p w14:paraId="721230E6" w14:textId="77777777" w:rsidR="001F2FCD" w:rsidRDefault="001F2FCD" w:rsidP="001F2FCD">
      <w:pPr>
        <w:spacing w:before="0" w:after="0"/>
      </w:pPr>
    </w:p>
    <w:p w14:paraId="42B2722E" w14:textId="77777777" w:rsidR="001F2FCD" w:rsidRPr="001F2FCD" w:rsidRDefault="001F2FCD" w:rsidP="001F2FCD">
      <w:pPr>
        <w:spacing w:before="0" w:after="0"/>
        <w:rPr>
          <w:u w:val="single"/>
        </w:rPr>
      </w:pPr>
      <w:r w:rsidRPr="001F2FCD">
        <w:rPr>
          <w:u w:val="single"/>
        </w:rPr>
        <w:t>Rotate Original Image to Show Transformation:</w:t>
      </w:r>
    </w:p>
    <w:p w14:paraId="686793F1" w14:textId="11562319" w:rsidR="001F2FCD" w:rsidRDefault="001F2FCD" w:rsidP="001F2FCD">
      <w:pPr>
        <w:spacing w:before="0" w:after="0"/>
      </w:pPr>
      <w:r>
        <w:t>Appl</w:t>
      </w:r>
      <w:r>
        <w:t>y</w:t>
      </w:r>
      <w:r>
        <w:t xml:space="preserve"> the affine transformation (rotation) using the rotation matrix.</w:t>
      </w:r>
    </w:p>
    <w:p w14:paraId="33CAB5C0" w14:textId="77777777" w:rsidR="001F2FCD" w:rsidRDefault="001F2FCD" w:rsidP="001F2FCD">
      <w:pPr>
        <w:spacing w:before="0" w:after="0"/>
      </w:pPr>
    </w:p>
    <w:p w14:paraId="018BCAB7" w14:textId="77777777" w:rsidR="001F2FCD" w:rsidRDefault="001F2FCD" w:rsidP="001F2FCD">
      <w:pPr>
        <w:spacing w:before="0" w:after="0"/>
      </w:pPr>
    </w:p>
    <w:p w14:paraId="0EB297A2" w14:textId="77777777" w:rsidR="001F2FCD" w:rsidRDefault="001F2FCD" w:rsidP="001F2FCD">
      <w:pPr>
        <w:spacing w:before="0" w:after="0"/>
      </w:pPr>
    </w:p>
    <w:p w14:paraId="01B984CB" w14:textId="77777777" w:rsidR="001F2FCD" w:rsidRDefault="001F2FCD" w:rsidP="001F2FCD">
      <w:pPr>
        <w:spacing w:before="0" w:after="0"/>
      </w:pPr>
    </w:p>
    <w:p w14:paraId="2F64AD23" w14:textId="77777777" w:rsidR="001F2FCD" w:rsidRDefault="001F2FCD" w:rsidP="001F2FCD">
      <w:pPr>
        <w:spacing w:before="0" w:after="0"/>
      </w:pPr>
    </w:p>
    <w:p w14:paraId="3DAD7EE3" w14:textId="77777777" w:rsidR="001F2FCD" w:rsidRDefault="001F2FCD" w:rsidP="001F2FCD">
      <w:pPr>
        <w:spacing w:before="0" w:after="0"/>
      </w:pPr>
    </w:p>
    <w:p w14:paraId="748ABEEE" w14:textId="77777777" w:rsidR="001F2FCD" w:rsidRDefault="001F2FCD" w:rsidP="001F2FCD">
      <w:pPr>
        <w:spacing w:before="0" w:after="0"/>
      </w:pPr>
    </w:p>
    <w:p w14:paraId="62D2C322" w14:textId="77777777" w:rsidR="001F2FCD" w:rsidRDefault="001F2FCD" w:rsidP="001F2FCD">
      <w:pPr>
        <w:spacing w:before="0" w:after="0"/>
      </w:pPr>
    </w:p>
    <w:p w14:paraId="102D6DFD" w14:textId="32B98008" w:rsidR="001F2FCD" w:rsidRDefault="001F2FCD" w:rsidP="001F2FCD">
      <w:pPr>
        <w:rPr>
          <w:rFonts w:asciiTheme="majorHAnsi" w:hAnsiTheme="majorHAnsi"/>
          <w:b/>
          <w:bCs/>
          <w:sz w:val="36"/>
          <w:szCs w:val="36"/>
        </w:rPr>
      </w:pPr>
      <w:r w:rsidRPr="003A7DD3">
        <w:rPr>
          <w:bCs/>
          <w:noProof/>
          <w:sz w:val="24"/>
          <w:szCs w:val="24"/>
        </w:rPr>
        <w:lastRenderedPageBreak/>
        <mc:AlternateContent>
          <mc:Choice Requires="wps">
            <w:drawing>
              <wp:inline distT="0" distB="0" distL="0" distR="0" wp14:anchorId="39E13FAD" wp14:editId="1154B59A">
                <wp:extent cx="347345" cy="347345"/>
                <wp:effectExtent l="0" t="0" r="0" b="0"/>
                <wp:docPr id="1118871798" name="Shape" descr="cloud of resources icon"/>
                <wp:cNvGraphicFramePr/>
                <a:graphic xmlns:a="http://schemas.openxmlformats.org/drawingml/2006/main">
                  <a:graphicData uri="http://schemas.microsoft.com/office/word/2010/wordprocessingShape">
                    <wps:wsp>
                      <wps:cNvSpPr/>
                      <wps:spPr>
                        <a:xfrm>
                          <a:off x="0" y="0"/>
                          <a:ext cx="347345" cy="347345"/>
                        </a:xfrm>
                        <a:custGeom>
                          <a:avLst/>
                          <a:gdLst/>
                          <a:ahLst/>
                          <a:cxnLst>
                            <a:cxn ang="0">
                              <a:pos x="wd2" y="hd2"/>
                            </a:cxn>
                            <a:cxn ang="5400000">
                              <a:pos x="wd2" y="hd2"/>
                            </a:cxn>
                            <a:cxn ang="10800000">
                              <a:pos x="wd2" y="hd2"/>
                            </a:cxn>
                            <a:cxn ang="16200000">
                              <a:pos x="wd2" y="hd2"/>
                            </a:cxn>
                          </a:cxnLst>
                          <a:rect l="0" t="0" r="r" b="b"/>
                          <a:pathLst>
                            <a:path w="21600" h="21600" extrusionOk="0">
                              <a:moveTo>
                                <a:pt x="19581" y="15030"/>
                              </a:moveTo>
                              <a:cubicBezTo>
                                <a:pt x="18716" y="15030"/>
                                <a:pt x="17979" y="15575"/>
                                <a:pt x="17722" y="16344"/>
                              </a:cubicBezTo>
                              <a:lnTo>
                                <a:pt x="16697" y="16344"/>
                              </a:lnTo>
                              <a:lnTo>
                                <a:pt x="16697" y="12787"/>
                              </a:lnTo>
                              <a:cubicBezTo>
                                <a:pt x="18555" y="12338"/>
                                <a:pt x="19805" y="10896"/>
                                <a:pt x="19805" y="9037"/>
                              </a:cubicBezTo>
                              <a:cubicBezTo>
                                <a:pt x="19805" y="7435"/>
                                <a:pt x="18844" y="6025"/>
                                <a:pt x="17402" y="5416"/>
                              </a:cubicBezTo>
                              <a:cubicBezTo>
                                <a:pt x="17498" y="4999"/>
                                <a:pt x="17530" y="4583"/>
                                <a:pt x="17498" y="4134"/>
                              </a:cubicBezTo>
                              <a:cubicBezTo>
                                <a:pt x="17338" y="1859"/>
                                <a:pt x="15319" y="0"/>
                                <a:pt x="13011" y="0"/>
                              </a:cubicBezTo>
                              <a:cubicBezTo>
                                <a:pt x="11217" y="0"/>
                                <a:pt x="9614" y="993"/>
                                <a:pt x="8877" y="2500"/>
                              </a:cubicBezTo>
                              <a:cubicBezTo>
                                <a:pt x="8204" y="2051"/>
                                <a:pt x="7435" y="1891"/>
                                <a:pt x="6634" y="1987"/>
                              </a:cubicBezTo>
                              <a:cubicBezTo>
                                <a:pt x="5352" y="2083"/>
                                <a:pt x="4230" y="2948"/>
                                <a:pt x="3718" y="4198"/>
                              </a:cubicBezTo>
                              <a:cubicBezTo>
                                <a:pt x="3493" y="4743"/>
                                <a:pt x="3493" y="5320"/>
                                <a:pt x="3557" y="5736"/>
                              </a:cubicBezTo>
                              <a:cubicBezTo>
                                <a:pt x="2436" y="6442"/>
                                <a:pt x="1731" y="7691"/>
                                <a:pt x="1731" y="9037"/>
                              </a:cubicBezTo>
                              <a:cubicBezTo>
                                <a:pt x="1731" y="10864"/>
                                <a:pt x="3012" y="12338"/>
                                <a:pt x="4839" y="12787"/>
                              </a:cubicBezTo>
                              <a:lnTo>
                                <a:pt x="4839" y="16344"/>
                              </a:lnTo>
                              <a:lnTo>
                                <a:pt x="3814" y="16344"/>
                              </a:lnTo>
                              <a:cubicBezTo>
                                <a:pt x="3557" y="15575"/>
                                <a:pt x="2820" y="15030"/>
                                <a:pt x="1955" y="15030"/>
                              </a:cubicBezTo>
                              <a:cubicBezTo>
                                <a:pt x="865" y="15030"/>
                                <a:pt x="0" y="15928"/>
                                <a:pt x="0" y="16985"/>
                              </a:cubicBezTo>
                              <a:cubicBezTo>
                                <a:pt x="0" y="18043"/>
                                <a:pt x="897" y="18940"/>
                                <a:pt x="1955" y="18940"/>
                              </a:cubicBezTo>
                              <a:cubicBezTo>
                                <a:pt x="2820" y="18940"/>
                                <a:pt x="3557" y="18395"/>
                                <a:pt x="3814" y="17626"/>
                              </a:cubicBezTo>
                              <a:lnTo>
                                <a:pt x="6121" y="17626"/>
                              </a:lnTo>
                              <a:lnTo>
                                <a:pt x="6121" y="12947"/>
                              </a:lnTo>
                              <a:lnTo>
                                <a:pt x="7948" y="12947"/>
                              </a:lnTo>
                              <a:lnTo>
                                <a:pt x="7948" y="17786"/>
                              </a:lnTo>
                              <a:cubicBezTo>
                                <a:pt x="7179" y="18043"/>
                                <a:pt x="6634" y="18780"/>
                                <a:pt x="6634" y="19645"/>
                              </a:cubicBezTo>
                              <a:cubicBezTo>
                                <a:pt x="6634" y="20735"/>
                                <a:pt x="7531" y="21600"/>
                                <a:pt x="8589" y="21600"/>
                              </a:cubicBezTo>
                              <a:cubicBezTo>
                                <a:pt x="9646" y="21600"/>
                                <a:pt x="10544" y="20703"/>
                                <a:pt x="10544" y="19645"/>
                              </a:cubicBezTo>
                              <a:cubicBezTo>
                                <a:pt x="10544" y="18780"/>
                                <a:pt x="9999" y="18043"/>
                                <a:pt x="9230" y="17786"/>
                              </a:cubicBezTo>
                              <a:lnTo>
                                <a:pt x="9230" y="12947"/>
                              </a:lnTo>
                              <a:lnTo>
                                <a:pt x="12370" y="12947"/>
                              </a:lnTo>
                              <a:lnTo>
                                <a:pt x="12370" y="17786"/>
                              </a:lnTo>
                              <a:cubicBezTo>
                                <a:pt x="11601" y="18043"/>
                                <a:pt x="11056" y="18780"/>
                                <a:pt x="11056" y="19645"/>
                              </a:cubicBezTo>
                              <a:cubicBezTo>
                                <a:pt x="11056" y="20735"/>
                                <a:pt x="11954" y="21600"/>
                                <a:pt x="13011" y="21600"/>
                              </a:cubicBezTo>
                              <a:cubicBezTo>
                                <a:pt x="14069" y="21600"/>
                                <a:pt x="14966" y="20703"/>
                                <a:pt x="14966" y="19645"/>
                              </a:cubicBezTo>
                              <a:cubicBezTo>
                                <a:pt x="14966" y="18780"/>
                                <a:pt x="14421" y="18043"/>
                                <a:pt x="13652" y="17786"/>
                              </a:cubicBezTo>
                              <a:lnTo>
                                <a:pt x="13652" y="12947"/>
                              </a:lnTo>
                              <a:lnTo>
                                <a:pt x="15479" y="12947"/>
                              </a:lnTo>
                              <a:lnTo>
                                <a:pt x="15479" y="17626"/>
                              </a:lnTo>
                              <a:lnTo>
                                <a:pt x="17786" y="17626"/>
                              </a:lnTo>
                              <a:cubicBezTo>
                                <a:pt x="18043" y="18395"/>
                                <a:pt x="18780" y="18940"/>
                                <a:pt x="19645" y="18940"/>
                              </a:cubicBezTo>
                              <a:cubicBezTo>
                                <a:pt x="20735" y="18940"/>
                                <a:pt x="21600" y="18043"/>
                                <a:pt x="21600" y="16985"/>
                              </a:cubicBezTo>
                              <a:cubicBezTo>
                                <a:pt x="21600" y="15928"/>
                                <a:pt x="20639" y="15030"/>
                                <a:pt x="19581" y="15030"/>
                              </a:cubicBezTo>
                              <a:close/>
                              <a:moveTo>
                                <a:pt x="1891" y="17690"/>
                              </a:moveTo>
                              <a:cubicBezTo>
                                <a:pt x="1506" y="17690"/>
                                <a:pt x="1218" y="17370"/>
                                <a:pt x="1218" y="17017"/>
                              </a:cubicBezTo>
                              <a:cubicBezTo>
                                <a:pt x="1218" y="16633"/>
                                <a:pt x="1538" y="16344"/>
                                <a:pt x="1891" y="16344"/>
                              </a:cubicBezTo>
                              <a:cubicBezTo>
                                <a:pt x="2275" y="16344"/>
                                <a:pt x="2564" y="16665"/>
                                <a:pt x="2564" y="17017"/>
                              </a:cubicBezTo>
                              <a:cubicBezTo>
                                <a:pt x="2564" y="17370"/>
                                <a:pt x="2243" y="17690"/>
                                <a:pt x="1891" y="17690"/>
                              </a:cubicBezTo>
                              <a:close/>
                              <a:moveTo>
                                <a:pt x="9198" y="19645"/>
                              </a:moveTo>
                              <a:cubicBezTo>
                                <a:pt x="9198" y="20030"/>
                                <a:pt x="8877" y="20318"/>
                                <a:pt x="8525" y="20318"/>
                              </a:cubicBezTo>
                              <a:cubicBezTo>
                                <a:pt x="8140" y="20318"/>
                                <a:pt x="7852" y="19998"/>
                                <a:pt x="7852" y="19645"/>
                              </a:cubicBezTo>
                              <a:cubicBezTo>
                                <a:pt x="7852" y="19261"/>
                                <a:pt x="8172" y="18972"/>
                                <a:pt x="8525" y="18972"/>
                              </a:cubicBezTo>
                              <a:cubicBezTo>
                                <a:pt x="8877" y="18972"/>
                                <a:pt x="9198" y="19261"/>
                                <a:pt x="9198" y="19645"/>
                              </a:cubicBezTo>
                              <a:close/>
                              <a:moveTo>
                                <a:pt x="13620" y="19645"/>
                              </a:moveTo>
                              <a:cubicBezTo>
                                <a:pt x="13620" y="20030"/>
                                <a:pt x="13300" y="20318"/>
                                <a:pt x="12947" y="20318"/>
                              </a:cubicBezTo>
                              <a:cubicBezTo>
                                <a:pt x="12563" y="20318"/>
                                <a:pt x="12274" y="19998"/>
                                <a:pt x="12274" y="19645"/>
                              </a:cubicBezTo>
                              <a:cubicBezTo>
                                <a:pt x="12274" y="19261"/>
                                <a:pt x="12595" y="18972"/>
                                <a:pt x="12947" y="18972"/>
                              </a:cubicBezTo>
                              <a:cubicBezTo>
                                <a:pt x="13300" y="18972"/>
                                <a:pt x="13620" y="19261"/>
                                <a:pt x="13620" y="19645"/>
                              </a:cubicBezTo>
                              <a:close/>
                              <a:moveTo>
                                <a:pt x="6025" y="11665"/>
                              </a:moveTo>
                              <a:cubicBezTo>
                                <a:pt x="4230" y="11665"/>
                                <a:pt x="2948" y="10544"/>
                                <a:pt x="2948" y="9037"/>
                              </a:cubicBezTo>
                              <a:cubicBezTo>
                                <a:pt x="2948" y="8012"/>
                                <a:pt x="3557" y="7050"/>
                                <a:pt x="4455" y="6666"/>
                              </a:cubicBezTo>
                              <a:lnTo>
                                <a:pt x="4967" y="6442"/>
                              </a:lnTo>
                              <a:lnTo>
                                <a:pt x="4807" y="5897"/>
                              </a:lnTo>
                              <a:cubicBezTo>
                                <a:pt x="4743" y="5704"/>
                                <a:pt x="4647" y="5128"/>
                                <a:pt x="4839" y="4679"/>
                              </a:cubicBezTo>
                              <a:cubicBezTo>
                                <a:pt x="5160" y="3878"/>
                                <a:pt x="5865" y="3333"/>
                                <a:pt x="6730" y="3269"/>
                              </a:cubicBezTo>
                              <a:cubicBezTo>
                                <a:pt x="6826" y="3269"/>
                                <a:pt x="6922" y="3237"/>
                                <a:pt x="7018" y="3237"/>
                              </a:cubicBezTo>
                              <a:cubicBezTo>
                                <a:pt x="7627" y="3237"/>
                                <a:pt x="8236" y="3525"/>
                                <a:pt x="8653" y="4006"/>
                              </a:cubicBezTo>
                              <a:lnTo>
                                <a:pt x="9486" y="4967"/>
                              </a:lnTo>
                              <a:lnTo>
                                <a:pt x="9742" y="3750"/>
                              </a:lnTo>
                              <a:cubicBezTo>
                                <a:pt x="10063" y="2307"/>
                                <a:pt x="11409" y="1282"/>
                                <a:pt x="12979" y="1282"/>
                              </a:cubicBezTo>
                              <a:cubicBezTo>
                                <a:pt x="14646" y="1282"/>
                                <a:pt x="16088" y="2596"/>
                                <a:pt x="16184" y="4230"/>
                              </a:cubicBezTo>
                              <a:cubicBezTo>
                                <a:pt x="16216" y="4743"/>
                                <a:pt x="16152" y="5128"/>
                                <a:pt x="15960" y="5576"/>
                              </a:cubicBezTo>
                              <a:lnTo>
                                <a:pt x="15671" y="6281"/>
                              </a:lnTo>
                              <a:lnTo>
                                <a:pt x="16408" y="6474"/>
                              </a:lnTo>
                              <a:cubicBezTo>
                                <a:pt x="17626" y="6762"/>
                                <a:pt x="18491" y="7852"/>
                                <a:pt x="18491" y="9069"/>
                              </a:cubicBezTo>
                              <a:cubicBezTo>
                                <a:pt x="18491" y="10640"/>
                                <a:pt x="17242" y="11697"/>
                                <a:pt x="15415" y="11697"/>
                              </a:cubicBezTo>
                              <a:lnTo>
                                <a:pt x="6025" y="11697"/>
                              </a:lnTo>
                              <a:close/>
                              <a:moveTo>
                                <a:pt x="19581" y="17690"/>
                              </a:moveTo>
                              <a:cubicBezTo>
                                <a:pt x="19196" y="17690"/>
                                <a:pt x="18908" y="17370"/>
                                <a:pt x="18908" y="17017"/>
                              </a:cubicBezTo>
                              <a:cubicBezTo>
                                <a:pt x="18908" y="16633"/>
                                <a:pt x="19228" y="16344"/>
                                <a:pt x="19581" y="16344"/>
                              </a:cubicBezTo>
                              <a:cubicBezTo>
                                <a:pt x="19966" y="16344"/>
                                <a:pt x="20254" y="16665"/>
                                <a:pt x="20254" y="17017"/>
                              </a:cubicBezTo>
                              <a:cubicBezTo>
                                <a:pt x="20254" y="17370"/>
                                <a:pt x="19934" y="17690"/>
                                <a:pt x="19581" y="17690"/>
                              </a:cubicBezTo>
                              <a:close/>
                            </a:path>
                          </a:pathLst>
                        </a:custGeom>
                        <a:solidFill>
                          <a:schemeClr val="tx2"/>
                        </a:solidFill>
                        <a:ln w="12700">
                          <a:miter lim="400000"/>
                        </a:ln>
                      </wps:spPr>
                      <wps:bodyPr lIns="38100" tIns="38100" rIns="38100" bIns="38100" anchor="ctr"/>
                    </wps:wsp>
                  </a:graphicData>
                </a:graphic>
              </wp:inline>
            </w:drawing>
          </mc:Choice>
          <mc:Fallback>
            <w:pict>
              <v:shape w14:anchorId="1DD1EBDE" id="Shape" o:spid="_x0000_s1026" alt="cloud of resources icon" style="width:27.35pt;height:27.3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" path="m19581,15030v-865,,-1602,545,-1859,1314l16697,16344r,-3557c18555,12338,19805,10896,19805,9037v,-1602,-961,-3012,-2403,-3621c17498,4999,17530,4583,17498,4134,17338,1859,15319,,13011,,11217,,9614,993,8877,2500,8204,2051,7435,1891,6634,1987,5352,2083,4230,2948,3718,4198v-225,545,-225,1122,-161,1538c2436,6442,1731,7691,1731,9037v,1827,1281,3301,3108,3750l4839,16344r-1025,c3557,15575,2820,15030,1955,15030,865,15030,,15928,,16985v,1058,897,1955,1955,1955c2820,18940,3557,18395,3814,17626r2307,l6121,12947r1827,l7948,17786v-769,257,-1314,994,-1314,1859c6634,20735,7531,21600,8589,21600v1057,,1955,-897,1955,-1955c10544,18780,9999,18043,9230,17786r,-4839l12370,12947r,4839c11601,18043,11056,18780,11056,19645v,1090,898,1955,1955,1955c14069,21600,14966,20703,14966,19645v,-865,-545,-1602,-1314,-1859l13652,12947r1827,l15479,17626r2307,c18043,18395,18780,18940,19645,18940v1090,,1955,-897,1955,-1955c21600,15928,20639,15030,19581,15030xm1891,17690v-385,,-673,-320,-673,-673c1218,16633,1538,16344,1891,16344v384,,673,321,673,673c2564,17370,2243,17690,1891,17690xm9198,19645v,385,-321,673,-673,673c8140,20318,7852,19998,7852,19645v,-384,320,-673,673,-673c8877,18972,9198,19261,9198,19645xm13620,19645v,385,-320,673,-673,673c12563,20318,12274,19998,12274,19645v,-384,321,-673,673,-673c13300,18972,13620,19261,13620,19645xm6025,11665v-1795,,-3077,-1121,-3077,-2628c2948,8012,3557,7050,4455,6666r512,-224l4807,5897v-64,-193,-160,-769,32,-1218c5160,3878,5865,3333,6730,3269v96,,192,-32,288,-32c7627,3237,8236,3525,8653,4006r833,961l9742,3750v321,-1443,1667,-2468,3237,-2468c14646,1282,16088,2596,16184,4230v32,513,-32,898,-224,1346l15671,6281r737,193c17626,6762,18491,7852,18491,9069v,1571,-1249,2628,-3076,2628l6025,11697r,-32xm19581,17690v-385,,-673,-320,-673,-673c18908,16633,19228,16344,19581,16344v385,,673,321,673,673c20254,17370,19934,17690,19581,17690xe" fillcolor="#212745 [3215]" stroked="f" strokeweight="1pt">
                <v:stroke miterlimit="4" joinstyle="miter"/>
                <v:path arrowok="t" o:extrusionok="f" o:connecttype="custom" o:connectlocs="173673,173673;173673,173673;173673,173673;173673,173673" o:connectangles="0,90,180,270"/>
                <w10:anchorlock/>
              </v:shape>
            </w:pict>
          </mc:Fallback>
        </mc:AlternateContent>
      </w:r>
      <w:r>
        <w:rPr>
          <w:rFonts w:asciiTheme="majorHAnsi" w:hAnsiTheme="majorHAnsi"/>
          <w:b/>
          <w:bCs/>
          <w:sz w:val="36"/>
          <w:szCs w:val="36"/>
        </w:rPr>
        <w:t xml:space="preserve">  </w:t>
      </w:r>
      <w:r>
        <w:rPr>
          <w:rFonts w:asciiTheme="majorHAnsi" w:hAnsiTheme="majorHAnsi"/>
          <w:b/>
          <w:bCs/>
          <w:sz w:val="36"/>
          <w:szCs w:val="36"/>
        </w:rPr>
        <w:t>Design and Coding</w:t>
      </w:r>
    </w:p>
    <w:p w14:paraId="49E9C750" w14:textId="6E1D3037" w:rsidR="001F2FCD" w:rsidRPr="001F2FCD" w:rsidRDefault="001F2FCD" w:rsidP="00B47415">
      <w:pPr>
        <w:rPr>
          <w:rFonts w:asciiTheme="majorHAnsi" w:hAnsiTheme="majorHAnsi"/>
          <w:b/>
          <w:bCs/>
          <w:sz w:val="28"/>
          <w:szCs w:val="28"/>
        </w:rPr>
      </w:pPr>
      <w:r w:rsidRPr="001F2FCD">
        <w:rPr>
          <w:rFonts w:asciiTheme="majorHAnsi" w:hAnsiTheme="majorHAnsi"/>
          <w:b/>
          <w:bCs/>
          <w:sz w:val="28"/>
          <w:szCs w:val="28"/>
        </w:rPr>
        <w:t>Preprocessing</w:t>
      </w:r>
    </w:p>
    <w:p w14:paraId="48C650AC" w14:textId="34919EA7" w:rsidR="001F2FCD" w:rsidRDefault="001F2FCD" w:rsidP="001F2FCD">
      <w:pPr>
        <w:spacing w:before="0" w:after="0"/>
      </w:pPr>
      <w:r>
        <w:tab/>
      </w:r>
      <w:r w:rsidRPr="001F2FCD">
        <w:drawing>
          <wp:inline distT="0" distB="0" distL="0" distR="0" wp14:anchorId="51802A55" wp14:editId="6CF72EE2">
            <wp:extent cx="5779008" cy="4132361"/>
            <wp:effectExtent l="0" t="0" r="0" b="1905"/>
            <wp:docPr id="94017794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77944" name="Picture 1" descr="A computer screen shot of a program&#10;&#10;Description automatically generated"/>
                    <pic:cNvPicPr/>
                  </pic:nvPicPr>
                  <pic:blipFill>
                    <a:blip r:embed="rId18"/>
                    <a:stretch>
                      <a:fillRect/>
                    </a:stretch>
                  </pic:blipFill>
                  <pic:spPr>
                    <a:xfrm>
                      <a:off x="0" y="0"/>
                      <a:ext cx="5781889" cy="4134421"/>
                    </a:xfrm>
                    <a:prstGeom prst="rect">
                      <a:avLst/>
                    </a:prstGeom>
                  </pic:spPr>
                </pic:pic>
              </a:graphicData>
            </a:graphic>
          </wp:inline>
        </w:drawing>
      </w:r>
    </w:p>
    <w:p w14:paraId="4B9DF75C" w14:textId="77777777" w:rsidR="001F2FCD" w:rsidRDefault="001F2FCD" w:rsidP="001F2FCD">
      <w:pPr>
        <w:spacing w:before="0" w:after="0"/>
      </w:pPr>
    </w:p>
    <w:p w14:paraId="01F69A20" w14:textId="77777777" w:rsidR="001F2FCD" w:rsidRDefault="001F2FCD" w:rsidP="001F2FCD">
      <w:pPr>
        <w:spacing w:before="0" w:after="0"/>
      </w:pPr>
    </w:p>
    <w:p w14:paraId="0AB63731" w14:textId="77777777" w:rsidR="001F2FCD" w:rsidRDefault="001F2FCD" w:rsidP="001F2FCD">
      <w:pPr>
        <w:spacing w:before="0" w:after="0"/>
      </w:pPr>
    </w:p>
    <w:p w14:paraId="62CD6D8D" w14:textId="77777777" w:rsidR="001F2FCD" w:rsidRDefault="001F2FCD" w:rsidP="001F2FCD">
      <w:pPr>
        <w:spacing w:before="0" w:after="0"/>
      </w:pPr>
    </w:p>
    <w:p w14:paraId="1389632D" w14:textId="77777777" w:rsidR="001F2FCD" w:rsidRDefault="001F2FCD" w:rsidP="001F2FCD">
      <w:pPr>
        <w:spacing w:before="0" w:after="0"/>
      </w:pPr>
    </w:p>
    <w:p w14:paraId="74CD45C5" w14:textId="77777777" w:rsidR="001F2FCD" w:rsidRDefault="001F2FCD" w:rsidP="001F2FCD">
      <w:pPr>
        <w:spacing w:before="0" w:after="0"/>
      </w:pPr>
    </w:p>
    <w:p w14:paraId="1A4E1792" w14:textId="7F4A1782" w:rsidR="001F2FCD" w:rsidRPr="00B47415" w:rsidRDefault="00B47415" w:rsidP="001F2FCD">
      <w:pPr>
        <w:spacing w:before="0" w:after="0"/>
        <w:rPr>
          <w:rFonts w:asciiTheme="majorHAnsi" w:hAnsiTheme="majorHAnsi"/>
          <w:b/>
          <w:bCs/>
          <w:sz w:val="28"/>
          <w:szCs w:val="28"/>
        </w:rPr>
      </w:pPr>
      <w:r>
        <w:rPr>
          <w:rFonts w:asciiTheme="majorHAnsi" w:hAnsiTheme="majorHAnsi"/>
          <w:b/>
          <w:bCs/>
          <w:sz w:val="28"/>
          <w:szCs w:val="28"/>
        </w:rPr>
        <w:t xml:space="preserve">Finding </w:t>
      </w:r>
      <w:r w:rsidRPr="00B47415">
        <w:rPr>
          <w:rFonts w:asciiTheme="majorHAnsi" w:hAnsiTheme="majorHAnsi"/>
          <w:b/>
          <w:bCs/>
          <w:sz w:val="28"/>
          <w:szCs w:val="28"/>
        </w:rPr>
        <w:t>the Hough Lines</w:t>
      </w:r>
    </w:p>
    <w:p w14:paraId="10918584" w14:textId="77777777" w:rsidR="001F2FCD" w:rsidRDefault="001F2FCD" w:rsidP="001F2FCD">
      <w:pPr>
        <w:spacing w:before="0" w:after="0"/>
      </w:pPr>
    </w:p>
    <w:p w14:paraId="75144454" w14:textId="77777777" w:rsidR="001F2FCD" w:rsidRDefault="001F2FCD" w:rsidP="001F2FCD">
      <w:pPr>
        <w:spacing w:before="0" w:after="0"/>
      </w:pPr>
    </w:p>
    <w:p w14:paraId="5C710236" w14:textId="25A8706E" w:rsidR="001F2FCD" w:rsidRDefault="00B47415" w:rsidP="001F2FCD">
      <w:pPr>
        <w:spacing w:before="0" w:after="0"/>
      </w:pPr>
      <w:r w:rsidRPr="001F2FCD">
        <w:drawing>
          <wp:inline distT="0" distB="0" distL="0" distR="0" wp14:anchorId="49EDF59D" wp14:editId="48F47714">
            <wp:extent cx="5925313" cy="460858"/>
            <wp:effectExtent l="0" t="0" r="0" b="0"/>
            <wp:docPr id="13048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78439" name=""/>
                    <pic:cNvPicPr/>
                  </pic:nvPicPr>
                  <pic:blipFill>
                    <a:blip r:embed="rId19"/>
                    <a:stretch>
                      <a:fillRect/>
                    </a:stretch>
                  </pic:blipFill>
                  <pic:spPr>
                    <a:xfrm>
                      <a:off x="0" y="0"/>
                      <a:ext cx="6193331" cy="481704"/>
                    </a:xfrm>
                    <a:prstGeom prst="rect">
                      <a:avLst/>
                    </a:prstGeom>
                  </pic:spPr>
                </pic:pic>
              </a:graphicData>
            </a:graphic>
          </wp:inline>
        </w:drawing>
      </w:r>
    </w:p>
    <w:p w14:paraId="100A89CA" w14:textId="77777777" w:rsidR="001F2FCD" w:rsidRDefault="001F2FCD" w:rsidP="001F2FCD">
      <w:pPr>
        <w:spacing w:before="0" w:after="0"/>
      </w:pPr>
    </w:p>
    <w:p w14:paraId="723524E2" w14:textId="77777777" w:rsidR="001F2FCD" w:rsidRDefault="001F2FCD" w:rsidP="001F2FCD">
      <w:pPr>
        <w:spacing w:before="0" w:after="0"/>
      </w:pPr>
    </w:p>
    <w:p w14:paraId="17473535" w14:textId="77777777" w:rsidR="00B47415" w:rsidRDefault="00B47415" w:rsidP="001F2FCD">
      <w:pPr>
        <w:spacing w:before="0" w:after="0"/>
      </w:pPr>
    </w:p>
    <w:p w14:paraId="68CA48EB" w14:textId="77777777" w:rsidR="00B47415" w:rsidRDefault="00B47415" w:rsidP="001F2FCD">
      <w:pPr>
        <w:spacing w:before="0" w:after="0"/>
      </w:pPr>
    </w:p>
    <w:p w14:paraId="77E591ED" w14:textId="77777777" w:rsidR="00B47415" w:rsidRDefault="00B47415" w:rsidP="001F2FCD">
      <w:pPr>
        <w:spacing w:before="0" w:after="0"/>
      </w:pPr>
    </w:p>
    <w:p w14:paraId="7E6DFF33" w14:textId="77777777" w:rsidR="00B47415" w:rsidRDefault="00B47415" w:rsidP="001F2FCD">
      <w:pPr>
        <w:spacing w:before="0" w:after="0"/>
      </w:pPr>
    </w:p>
    <w:p w14:paraId="3D78390E" w14:textId="77777777" w:rsidR="00B47415" w:rsidRDefault="00B47415" w:rsidP="001F2FCD">
      <w:pPr>
        <w:spacing w:before="0" w:after="0"/>
      </w:pPr>
    </w:p>
    <w:p w14:paraId="35B60D3E" w14:textId="77777777" w:rsidR="00B47415" w:rsidRDefault="00B47415" w:rsidP="001F2FCD">
      <w:pPr>
        <w:spacing w:before="0" w:after="0"/>
      </w:pPr>
    </w:p>
    <w:p w14:paraId="2D4439F0" w14:textId="57EED4CE" w:rsidR="001F2FCD" w:rsidRPr="00B47415" w:rsidRDefault="00B47415" w:rsidP="001F2FCD">
      <w:pPr>
        <w:spacing w:before="0" w:after="0"/>
        <w:rPr>
          <w:rFonts w:asciiTheme="majorHAnsi" w:hAnsiTheme="majorHAnsi"/>
          <w:b/>
          <w:bCs/>
          <w:sz w:val="28"/>
          <w:szCs w:val="28"/>
        </w:rPr>
      </w:pPr>
      <w:r>
        <w:rPr>
          <w:rFonts w:asciiTheme="majorHAnsi" w:hAnsiTheme="majorHAnsi"/>
          <w:b/>
          <w:bCs/>
          <w:sz w:val="28"/>
          <w:szCs w:val="28"/>
        </w:rPr>
        <w:lastRenderedPageBreak/>
        <w:t>P</w:t>
      </w:r>
      <w:r w:rsidR="001F2FCD" w:rsidRPr="00B47415">
        <w:rPr>
          <w:rFonts w:asciiTheme="majorHAnsi" w:hAnsiTheme="majorHAnsi"/>
          <w:b/>
          <w:bCs/>
          <w:sz w:val="28"/>
          <w:szCs w:val="28"/>
        </w:rPr>
        <w:t>rocessing the Hough Lines</w:t>
      </w:r>
    </w:p>
    <w:p w14:paraId="18CEDF35" w14:textId="2067EC61" w:rsidR="001F2FCD" w:rsidRDefault="001F2FCD" w:rsidP="001F2FCD">
      <w:pPr>
        <w:spacing w:before="0" w:after="0"/>
      </w:pPr>
    </w:p>
    <w:p w14:paraId="3FAFC2EF" w14:textId="28055785" w:rsidR="001F2FCD" w:rsidRDefault="001F2FCD" w:rsidP="001F2FCD">
      <w:pPr>
        <w:spacing w:before="0" w:after="0"/>
      </w:pPr>
      <w:r w:rsidRPr="001F2FCD">
        <w:drawing>
          <wp:inline distT="0" distB="0" distL="0" distR="0" wp14:anchorId="6FFB5BF6" wp14:editId="6F00FCA4">
            <wp:extent cx="5921696" cy="4147718"/>
            <wp:effectExtent l="0" t="0" r="3175" b="5715"/>
            <wp:docPr id="151762847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28470" name="Picture 1" descr="A computer screen shot of a program&#10;&#10;Description automatically generated"/>
                    <pic:cNvPicPr/>
                  </pic:nvPicPr>
                  <pic:blipFill>
                    <a:blip r:embed="rId20"/>
                    <a:stretch>
                      <a:fillRect/>
                    </a:stretch>
                  </pic:blipFill>
                  <pic:spPr>
                    <a:xfrm>
                      <a:off x="0" y="0"/>
                      <a:ext cx="5943423" cy="4162936"/>
                    </a:xfrm>
                    <a:prstGeom prst="rect">
                      <a:avLst/>
                    </a:prstGeom>
                  </pic:spPr>
                </pic:pic>
              </a:graphicData>
            </a:graphic>
          </wp:inline>
        </w:drawing>
      </w:r>
    </w:p>
    <w:p w14:paraId="0F1E689A" w14:textId="77777777" w:rsidR="00B47415" w:rsidRDefault="00B47415" w:rsidP="001F2FCD">
      <w:pPr>
        <w:spacing w:before="0" w:after="0"/>
      </w:pPr>
    </w:p>
    <w:p w14:paraId="00B0F9DA" w14:textId="77777777" w:rsidR="00B47415" w:rsidRDefault="00B47415" w:rsidP="001F2FCD">
      <w:pPr>
        <w:spacing w:before="0" w:after="0"/>
        <w:rPr>
          <w:rFonts w:asciiTheme="majorHAnsi" w:hAnsiTheme="majorHAnsi"/>
          <w:b/>
          <w:bCs/>
          <w:sz w:val="28"/>
          <w:szCs w:val="28"/>
        </w:rPr>
      </w:pPr>
    </w:p>
    <w:p w14:paraId="2F0DEE4A" w14:textId="77777777" w:rsidR="00B47415" w:rsidRDefault="00B47415" w:rsidP="001F2FCD">
      <w:pPr>
        <w:spacing w:before="0" w:after="0"/>
        <w:rPr>
          <w:rFonts w:asciiTheme="majorHAnsi" w:hAnsiTheme="majorHAnsi"/>
          <w:b/>
          <w:bCs/>
          <w:sz w:val="28"/>
          <w:szCs w:val="28"/>
        </w:rPr>
      </w:pPr>
    </w:p>
    <w:p w14:paraId="3405691A" w14:textId="206DCAE8" w:rsidR="00B47415" w:rsidRPr="00B47415" w:rsidRDefault="00B47415" w:rsidP="001F2FCD">
      <w:pPr>
        <w:spacing w:before="0" w:after="0"/>
        <w:rPr>
          <w:rFonts w:asciiTheme="majorHAnsi" w:hAnsiTheme="majorHAnsi"/>
          <w:b/>
          <w:bCs/>
          <w:sz w:val="28"/>
          <w:szCs w:val="28"/>
        </w:rPr>
      </w:pPr>
      <w:r w:rsidRPr="00B47415">
        <w:rPr>
          <w:rFonts w:asciiTheme="majorHAnsi" w:hAnsiTheme="majorHAnsi"/>
          <w:b/>
          <w:bCs/>
          <w:sz w:val="28"/>
          <w:szCs w:val="28"/>
        </w:rPr>
        <w:t>Finding the Rotation Matrix and applying the Affine transformation</w:t>
      </w:r>
    </w:p>
    <w:p w14:paraId="2B80F8B2" w14:textId="1A481825" w:rsidR="00B47415" w:rsidRPr="0020396A" w:rsidRDefault="00B47415" w:rsidP="001F2FCD">
      <w:pPr>
        <w:spacing w:before="0" w:after="0"/>
      </w:pPr>
      <w:r w:rsidRPr="00B47415">
        <w:drawing>
          <wp:inline distT="0" distB="0" distL="0" distR="0" wp14:anchorId="5AD2F0FF" wp14:editId="7725FB66">
            <wp:extent cx="5943600" cy="501650"/>
            <wp:effectExtent l="0" t="0" r="0" b="0"/>
            <wp:docPr id="12249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5476" name=""/>
                    <pic:cNvPicPr/>
                  </pic:nvPicPr>
                  <pic:blipFill>
                    <a:blip r:embed="rId21"/>
                    <a:stretch>
                      <a:fillRect/>
                    </a:stretch>
                  </pic:blipFill>
                  <pic:spPr>
                    <a:xfrm>
                      <a:off x="0" y="0"/>
                      <a:ext cx="5943600" cy="501650"/>
                    </a:xfrm>
                    <a:prstGeom prst="rect">
                      <a:avLst/>
                    </a:prstGeom>
                  </pic:spPr>
                </pic:pic>
              </a:graphicData>
            </a:graphic>
          </wp:inline>
        </w:drawing>
      </w:r>
    </w:p>
    <w:sectPr w:rsidR="00B47415" w:rsidRPr="0020396A" w:rsidSect="00EB6BF2">
      <w:footerReference w:type="default" r:id="rId22"/>
      <w:pgSz w:w="12240" w:h="15840"/>
      <w:pgMar w:top="1080" w:right="1440" w:bottom="108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B4080" w14:textId="77777777" w:rsidR="00172408" w:rsidRDefault="00172408" w:rsidP="002602A6">
      <w:r>
        <w:separator/>
      </w:r>
    </w:p>
    <w:p w14:paraId="06263097" w14:textId="77777777" w:rsidR="00172408" w:rsidRDefault="00172408" w:rsidP="002602A6"/>
    <w:p w14:paraId="0222CC47" w14:textId="77777777" w:rsidR="00172408" w:rsidRDefault="00172408"/>
    <w:p w14:paraId="0C0374D8" w14:textId="77777777" w:rsidR="00172408" w:rsidRDefault="00172408"/>
  </w:endnote>
  <w:endnote w:type="continuationSeparator" w:id="0">
    <w:p w14:paraId="35E5C5C0" w14:textId="77777777" w:rsidR="00172408" w:rsidRDefault="00172408" w:rsidP="002602A6">
      <w:r>
        <w:continuationSeparator/>
      </w:r>
    </w:p>
    <w:p w14:paraId="4AE01491" w14:textId="77777777" w:rsidR="00172408" w:rsidRDefault="00172408" w:rsidP="002602A6"/>
    <w:p w14:paraId="1181D2E6" w14:textId="77777777" w:rsidR="00172408" w:rsidRDefault="00172408"/>
    <w:p w14:paraId="3C847B53" w14:textId="77777777" w:rsidR="00172408" w:rsidRDefault="00172408"/>
  </w:endnote>
  <w:endnote w:type="continuationNotice" w:id="1">
    <w:p w14:paraId="4C4E16F8" w14:textId="77777777" w:rsidR="00172408" w:rsidRDefault="0017240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AA93A" w14:textId="77777777" w:rsidR="00A86F70" w:rsidRPr="00D91D1F" w:rsidRDefault="00000000" w:rsidP="007200E1">
    <w:pPr>
      <w:pStyle w:val="Footer"/>
      <w:jc w:val="center"/>
      <w:rPr>
        <w:rFonts w:asciiTheme="majorHAnsi" w:hAnsiTheme="majorHAnsi"/>
        <w:sz w:val="28"/>
        <w:u w:val="single"/>
      </w:rPr>
    </w:pPr>
    <w:sdt>
      <w:sdtPr>
        <w:id w:val="2135278616"/>
        <w:docPartObj>
          <w:docPartGallery w:val="Page Numbers (Bottom of Page)"/>
          <w:docPartUnique/>
        </w:docPartObj>
      </w:sdtPr>
      <w:sdtEndPr>
        <w:rPr>
          <w:rStyle w:val="Heading4Char"/>
          <w:rFonts w:asciiTheme="majorHAnsi" w:hAnsiTheme="majorHAnsi"/>
          <w:sz w:val="28"/>
        </w:rPr>
      </w:sdtEndPr>
      <w:sdtContent>
        <w:r w:rsidR="008638B0" w:rsidRPr="0007549F">
          <w:rPr>
            <w:rStyle w:val="Heading4Char"/>
          </w:rPr>
          <w:fldChar w:fldCharType="begin"/>
        </w:r>
        <w:r w:rsidR="008638B0" w:rsidRPr="0007549F">
          <w:rPr>
            <w:rStyle w:val="Heading4Char"/>
          </w:rPr>
          <w:instrText xml:space="preserve"> PAGE   \* MERGEFORMAT </w:instrText>
        </w:r>
        <w:r w:rsidR="008638B0" w:rsidRPr="0007549F">
          <w:rPr>
            <w:rStyle w:val="Heading4Char"/>
          </w:rPr>
          <w:fldChar w:fldCharType="separate"/>
        </w:r>
        <w:r w:rsidR="00B179BC">
          <w:rPr>
            <w:rStyle w:val="Heading4Char"/>
            <w:noProof/>
          </w:rPr>
          <w:t>3</w:t>
        </w:r>
        <w:r w:rsidR="008638B0" w:rsidRPr="0007549F">
          <w:rPr>
            <w:rStyle w:val="Heading4Cha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48E15" w14:textId="77777777" w:rsidR="00172408" w:rsidRDefault="00172408" w:rsidP="002602A6">
      <w:r>
        <w:separator/>
      </w:r>
    </w:p>
    <w:p w14:paraId="0E5B9AF1" w14:textId="77777777" w:rsidR="00172408" w:rsidRDefault="00172408" w:rsidP="002602A6"/>
    <w:p w14:paraId="6B53C4D3" w14:textId="77777777" w:rsidR="00172408" w:rsidRDefault="00172408"/>
    <w:p w14:paraId="07B2B21D" w14:textId="77777777" w:rsidR="00172408" w:rsidRDefault="00172408"/>
  </w:footnote>
  <w:footnote w:type="continuationSeparator" w:id="0">
    <w:p w14:paraId="411FC758" w14:textId="77777777" w:rsidR="00172408" w:rsidRDefault="00172408" w:rsidP="002602A6">
      <w:r>
        <w:continuationSeparator/>
      </w:r>
    </w:p>
    <w:p w14:paraId="7B2F5D32" w14:textId="77777777" w:rsidR="00172408" w:rsidRDefault="00172408" w:rsidP="002602A6"/>
    <w:p w14:paraId="63174C62" w14:textId="77777777" w:rsidR="00172408" w:rsidRDefault="00172408"/>
    <w:p w14:paraId="0FDA4A4F" w14:textId="77777777" w:rsidR="00172408" w:rsidRDefault="00172408"/>
  </w:footnote>
  <w:footnote w:type="continuationNotice" w:id="1">
    <w:p w14:paraId="6962E1CD" w14:textId="77777777" w:rsidR="00172408" w:rsidRDefault="0017240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11CF3"/>
    <w:multiLevelType w:val="multilevel"/>
    <w:tmpl w:val="FD30D5D6"/>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66A2FAC"/>
    <w:multiLevelType w:val="multilevel"/>
    <w:tmpl w:val="CA220B82"/>
    <w:lvl w:ilvl="0">
      <w:start w:val="1"/>
      <w:numFmt w:val="decimal"/>
      <w:pStyle w:val="WikiItem"/>
      <w:lvlText w:val="%1."/>
      <w:lvlJc w:val="left"/>
      <w:pPr>
        <w:ind w:left="360" w:hanging="360"/>
      </w:pPr>
      <w:rPr>
        <w:rFonts w:asciiTheme="majorHAnsi" w:hAnsiTheme="majorHAnsi" w:hint="default"/>
        <w:b/>
        <w:i w:val="0"/>
        <w:sz w:val="24"/>
        <w:u w:val="none"/>
      </w:rPr>
    </w:lvl>
    <w:lvl w:ilvl="1">
      <w:start w:val="1"/>
      <w:numFmt w:val="none"/>
      <w:pStyle w:val="WikiEntry1"/>
      <w:lvlText w:val="&gt;"/>
      <w:lvlJc w:val="left"/>
      <w:pPr>
        <w:ind w:left="720" w:hanging="360"/>
      </w:pPr>
      <w:rPr>
        <w:rFonts w:asciiTheme="majorHAnsi" w:hAnsiTheme="majorHAnsi" w:hint="default"/>
        <w:b/>
        <w:i w:val="0"/>
        <w:sz w:val="24"/>
      </w:rPr>
    </w:lvl>
    <w:lvl w:ilvl="2">
      <w:start w:val="1"/>
      <w:numFmt w:val="bullet"/>
      <w:lvlText w:val="&gt;"/>
      <w:lvlJc w:val="left"/>
      <w:pPr>
        <w:ind w:left="1080" w:hanging="360"/>
      </w:pPr>
      <w:rPr>
        <w:rFonts w:asciiTheme="majorHAnsi" w:hAnsiTheme="majorHAnsi" w:cs="Times New Roman" w:hint="default"/>
        <w:b/>
        <w:i w:val="0"/>
        <w:sz w:val="24"/>
      </w:rPr>
    </w:lvl>
    <w:lvl w:ilvl="3">
      <w:start w:val="1"/>
      <w:numFmt w:val="bullet"/>
      <w:lvlText w:val="&gt;"/>
      <w:lvlJc w:val="left"/>
      <w:pPr>
        <w:ind w:left="1440" w:hanging="360"/>
      </w:pPr>
      <w:rPr>
        <w:rFonts w:asciiTheme="majorHAnsi" w:hAnsiTheme="majorHAnsi" w:cs="Times New Roman" w:hint="default"/>
        <w:b/>
        <w:i w:val="0"/>
        <w:sz w:val="24"/>
      </w:rPr>
    </w:lvl>
    <w:lvl w:ilvl="4">
      <w:start w:val="1"/>
      <w:numFmt w:val="bullet"/>
      <w:lvlText w:val="&gt;"/>
      <w:lvlJc w:val="left"/>
      <w:pPr>
        <w:ind w:left="1800" w:hanging="360"/>
      </w:pPr>
      <w:rPr>
        <w:rFonts w:asciiTheme="majorHAnsi" w:hAnsiTheme="majorHAnsi" w:hint="default"/>
        <w:b/>
        <w:i w:val="0"/>
        <w:sz w:val="24"/>
      </w:rPr>
    </w:lvl>
    <w:lvl w:ilvl="5">
      <w:start w:val="1"/>
      <w:numFmt w:val="bullet"/>
      <w:lvlText w:val="&gt;"/>
      <w:lvlJc w:val="left"/>
      <w:pPr>
        <w:ind w:left="2160" w:hanging="360"/>
      </w:pPr>
      <w:rPr>
        <w:rFonts w:asciiTheme="majorHAnsi" w:hAnsiTheme="majorHAnsi" w:hint="default"/>
        <w:b/>
        <w:i w:val="0"/>
        <w:sz w:val="24"/>
      </w:rPr>
    </w:lvl>
    <w:lvl w:ilvl="6">
      <w:start w:val="1"/>
      <w:numFmt w:val="bullet"/>
      <w:lvlText w:val="&gt;"/>
      <w:lvlJc w:val="left"/>
      <w:pPr>
        <w:ind w:left="2520" w:hanging="360"/>
      </w:pPr>
      <w:rPr>
        <w:rFonts w:asciiTheme="majorHAnsi" w:hAnsiTheme="majorHAnsi" w:hint="default"/>
        <w:b/>
        <w:i w:val="0"/>
        <w:sz w:val="24"/>
      </w:rPr>
    </w:lvl>
    <w:lvl w:ilvl="7">
      <w:start w:val="1"/>
      <w:numFmt w:val="bullet"/>
      <w:lvlText w:val="&gt;"/>
      <w:lvlJc w:val="left"/>
      <w:pPr>
        <w:ind w:left="2880" w:hanging="360"/>
      </w:pPr>
      <w:rPr>
        <w:rFonts w:asciiTheme="majorHAnsi" w:hAnsiTheme="majorHAnsi" w:hint="default"/>
        <w:b/>
        <w:i w:val="0"/>
        <w:sz w:val="24"/>
      </w:rPr>
    </w:lvl>
    <w:lvl w:ilvl="8">
      <w:start w:val="1"/>
      <w:numFmt w:val="bullet"/>
      <w:lvlText w:val="&gt;"/>
      <w:lvlJc w:val="left"/>
      <w:pPr>
        <w:ind w:left="3240" w:hanging="360"/>
      </w:pPr>
      <w:rPr>
        <w:rFonts w:asciiTheme="majorHAnsi" w:hAnsiTheme="majorHAnsi" w:hint="default"/>
        <w:b/>
        <w:i w:val="0"/>
        <w:sz w:val="24"/>
      </w:rPr>
    </w:lvl>
  </w:abstractNum>
  <w:abstractNum w:abstractNumId="2" w15:restartNumberingAfterBreak="0">
    <w:nsid w:val="3E627980"/>
    <w:multiLevelType w:val="hybridMultilevel"/>
    <w:tmpl w:val="4476CA06"/>
    <w:lvl w:ilvl="0" w:tplc="04090001">
      <w:start w:val="1"/>
      <w:numFmt w:val="bullet"/>
      <w:lvlText w:val=""/>
      <w:lvlJc w:val="left"/>
      <w:pPr>
        <w:ind w:left="720" w:hanging="360"/>
      </w:pPr>
      <w:rPr>
        <w:rFonts w:ascii="Symbol" w:hAnsi="Symbol" w:hint="default"/>
      </w:rPr>
    </w:lvl>
    <w:lvl w:ilvl="1" w:tplc="E83A8204">
      <w:start w:val="1"/>
      <w:numFmt w:val="bullet"/>
      <w:pStyle w:val="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41D5C"/>
    <w:multiLevelType w:val="hybridMultilevel"/>
    <w:tmpl w:val="8C3E9452"/>
    <w:lvl w:ilvl="0" w:tplc="79761FF2">
      <w:start w:val="1"/>
      <w:numFmt w:val="decimal"/>
      <w:pStyle w:val="ListNumber"/>
      <w:lvlText w:val="%1."/>
      <w:lvlJc w:val="left"/>
      <w:pPr>
        <w:ind w:left="1080" w:hanging="360"/>
      </w:pPr>
      <w:rPr>
        <w:b w:val="0"/>
        <w:bCs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D223D2"/>
    <w:multiLevelType w:val="hybridMultilevel"/>
    <w:tmpl w:val="91468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5384166">
    <w:abstractNumId w:val="1"/>
  </w:num>
  <w:num w:numId="2" w16cid:durableId="1824930454">
    <w:abstractNumId w:val="2"/>
  </w:num>
  <w:num w:numId="3" w16cid:durableId="2103186490">
    <w:abstractNumId w:val="3"/>
  </w:num>
  <w:num w:numId="4" w16cid:durableId="659970109">
    <w:abstractNumId w:val="0"/>
  </w:num>
  <w:num w:numId="5" w16cid:durableId="134428308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7AD"/>
    <w:rsid w:val="00004B20"/>
    <w:rsid w:val="00005AED"/>
    <w:rsid w:val="00016FD9"/>
    <w:rsid w:val="00027F1B"/>
    <w:rsid w:val="000323EE"/>
    <w:rsid w:val="000351EB"/>
    <w:rsid w:val="000401A2"/>
    <w:rsid w:val="00061198"/>
    <w:rsid w:val="00062FF0"/>
    <w:rsid w:val="000675BE"/>
    <w:rsid w:val="0007430B"/>
    <w:rsid w:val="0007549F"/>
    <w:rsid w:val="0007592B"/>
    <w:rsid w:val="00096750"/>
    <w:rsid w:val="000A3022"/>
    <w:rsid w:val="000A3AC6"/>
    <w:rsid w:val="000D5A58"/>
    <w:rsid w:val="000E149A"/>
    <w:rsid w:val="000F3A87"/>
    <w:rsid w:val="000F45B1"/>
    <w:rsid w:val="00102BAD"/>
    <w:rsid w:val="0012114E"/>
    <w:rsid w:val="001257BA"/>
    <w:rsid w:val="001274F3"/>
    <w:rsid w:val="00153EAC"/>
    <w:rsid w:val="00154431"/>
    <w:rsid w:val="001567CC"/>
    <w:rsid w:val="00172408"/>
    <w:rsid w:val="00173266"/>
    <w:rsid w:val="001809AA"/>
    <w:rsid w:val="00182F38"/>
    <w:rsid w:val="001867BC"/>
    <w:rsid w:val="0019029D"/>
    <w:rsid w:val="001902D3"/>
    <w:rsid w:val="001A21B3"/>
    <w:rsid w:val="001A221C"/>
    <w:rsid w:val="001A300B"/>
    <w:rsid w:val="001A73FA"/>
    <w:rsid w:val="001B5A0E"/>
    <w:rsid w:val="001C4E06"/>
    <w:rsid w:val="001C5646"/>
    <w:rsid w:val="001C6943"/>
    <w:rsid w:val="001E5C84"/>
    <w:rsid w:val="001F2FCD"/>
    <w:rsid w:val="0020396A"/>
    <w:rsid w:val="00207054"/>
    <w:rsid w:val="00234190"/>
    <w:rsid w:val="00243D78"/>
    <w:rsid w:val="00253AE6"/>
    <w:rsid w:val="00255FB5"/>
    <w:rsid w:val="00256B1D"/>
    <w:rsid w:val="002602A6"/>
    <w:rsid w:val="00261481"/>
    <w:rsid w:val="002A2F72"/>
    <w:rsid w:val="002A78F8"/>
    <w:rsid w:val="002C0AAD"/>
    <w:rsid w:val="002C476C"/>
    <w:rsid w:val="002C5507"/>
    <w:rsid w:val="00312E14"/>
    <w:rsid w:val="00314444"/>
    <w:rsid w:val="003336E4"/>
    <w:rsid w:val="003539A9"/>
    <w:rsid w:val="00357DE8"/>
    <w:rsid w:val="00363680"/>
    <w:rsid w:val="00391ABD"/>
    <w:rsid w:val="003967BB"/>
    <w:rsid w:val="003A7DD3"/>
    <w:rsid w:val="003B054B"/>
    <w:rsid w:val="003B5A2A"/>
    <w:rsid w:val="003C0B1B"/>
    <w:rsid w:val="003E394D"/>
    <w:rsid w:val="004010D1"/>
    <w:rsid w:val="00410E2B"/>
    <w:rsid w:val="004146CF"/>
    <w:rsid w:val="00415547"/>
    <w:rsid w:val="0042189F"/>
    <w:rsid w:val="00424F7C"/>
    <w:rsid w:val="004340EA"/>
    <w:rsid w:val="004526D7"/>
    <w:rsid w:val="0045538D"/>
    <w:rsid w:val="0049126D"/>
    <w:rsid w:val="00496B7C"/>
    <w:rsid w:val="004A7EA3"/>
    <w:rsid w:val="004D77AD"/>
    <w:rsid w:val="004F3B7B"/>
    <w:rsid w:val="004F7727"/>
    <w:rsid w:val="00505665"/>
    <w:rsid w:val="00584904"/>
    <w:rsid w:val="00586831"/>
    <w:rsid w:val="005A560B"/>
    <w:rsid w:val="005B14BE"/>
    <w:rsid w:val="005B57C1"/>
    <w:rsid w:val="005C02EC"/>
    <w:rsid w:val="005D487D"/>
    <w:rsid w:val="005F3FDB"/>
    <w:rsid w:val="00600DF4"/>
    <w:rsid w:val="0063425A"/>
    <w:rsid w:val="00635484"/>
    <w:rsid w:val="00636002"/>
    <w:rsid w:val="0063699B"/>
    <w:rsid w:val="00642E72"/>
    <w:rsid w:val="00643F7D"/>
    <w:rsid w:val="00667424"/>
    <w:rsid w:val="006B3089"/>
    <w:rsid w:val="006D5377"/>
    <w:rsid w:val="006E57A7"/>
    <w:rsid w:val="006F6801"/>
    <w:rsid w:val="00704735"/>
    <w:rsid w:val="007068A9"/>
    <w:rsid w:val="00714571"/>
    <w:rsid w:val="007200E1"/>
    <w:rsid w:val="00721920"/>
    <w:rsid w:val="0075774F"/>
    <w:rsid w:val="007A0E39"/>
    <w:rsid w:val="007B1225"/>
    <w:rsid w:val="007B25EE"/>
    <w:rsid w:val="007B2DA3"/>
    <w:rsid w:val="007C2076"/>
    <w:rsid w:val="007F427C"/>
    <w:rsid w:val="00803A7E"/>
    <w:rsid w:val="008047D7"/>
    <w:rsid w:val="00806AFB"/>
    <w:rsid w:val="008168C8"/>
    <w:rsid w:val="008223EA"/>
    <w:rsid w:val="00832DA9"/>
    <w:rsid w:val="00834BCB"/>
    <w:rsid w:val="00835F33"/>
    <w:rsid w:val="008426F6"/>
    <w:rsid w:val="008457F0"/>
    <w:rsid w:val="00847D5C"/>
    <w:rsid w:val="00853849"/>
    <w:rsid w:val="008545EE"/>
    <w:rsid w:val="00856F65"/>
    <w:rsid w:val="008638B0"/>
    <w:rsid w:val="008653EA"/>
    <w:rsid w:val="00876407"/>
    <w:rsid w:val="00884234"/>
    <w:rsid w:val="00885BD5"/>
    <w:rsid w:val="00891A49"/>
    <w:rsid w:val="008A3FB6"/>
    <w:rsid w:val="008B4BAA"/>
    <w:rsid w:val="008E3B87"/>
    <w:rsid w:val="008F15B0"/>
    <w:rsid w:val="008F17FD"/>
    <w:rsid w:val="008F5CD7"/>
    <w:rsid w:val="009067AA"/>
    <w:rsid w:val="00931245"/>
    <w:rsid w:val="00937DCA"/>
    <w:rsid w:val="009545C1"/>
    <w:rsid w:val="00960B09"/>
    <w:rsid w:val="00971B98"/>
    <w:rsid w:val="00975076"/>
    <w:rsid w:val="009756AD"/>
    <w:rsid w:val="0098068B"/>
    <w:rsid w:val="00993556"/>
    <w:rsid w:val="009A5F26"/>
    <w:rsid w:val="009C59BB"/>
    <w:rsid w:val="009C59EB"/>
    <w:rsid w:val="009C5CBB"/>
    <w:rsid w:val="009C6E6A"/>
    <w:rsid w:val="009D26DD"/>
    <w:rsid w:val="009E5562"/>
    <w:rsid w:val="00A057CC"/>
    <w:rsid w:val="00A10826"/>
    <w:rsid w:val="00A1715F"/>
    <w:rsid w:val="00A30307"/>
    <w:rsid w:val="00A312F3"/>
    <w:rsid w:val="00A34FEC"/>
    <w:rsid w:val="00A84AF0"/>
    <w:rsid w:val="00A86F63"/>
    <w:rsid w:val="00A86F70"/>
    <w:rsid w:val="00AA638C"/>
    <w:rsid w:val="00AB3245"/>
    <w:rsid w:val="00AB646B"/>
    <w:rsid w:val="00AB7707"/>
    <w:rsid w:val="00AD1E23"/>
    <w:rsid w:val="00AD6D69"/>
    <w:rsid w:val="00AF2B79"/>
    <w:rsid w:val="00B07F65"/>
    <w:rsid w:val="00B1133A"/>
    <w:rsid w:val="00B179BC"/>
    <w:rsid w:val="00B30AE3"/>
    <w:rsid w:val="00B47415"/>
    <w:rsid w:val="00B65B2B"/>
    <w:rsid w:val="00B867DE"/>
    <w:rsid w:val="00B86FEE"/>
    <w:rsid w:val="00B93C89"/>
    <w:rsid w:val="00BC15A7"/>
    <w:rsid w:val="00BC1988"/>
    <w:rsid w:val="00BD13D8"/>
    <w:rsid w:val="00BE2139"/>
    <w:rsid w:val="00BF1273"/>
    <w:rsid w:val="00C266B7"/>
    <w:rsid w:val="00C43C78"/>
    <w:rsid w:val="00C4665B"/>
    <w:rsid w:val="00C75D68"/>
    <w:rsid w:val="00CB102F"/>
    <w:rsid w:val="00CC2762"/>
    <w:rsid w:val="00CC27E9"/>
    <w:rsid w:val="00CD01CC"/>
    <w:rsid w:val="00CD40D6"/>
    <w:rsid w:val="00CE7B67"/>
    <w:rsid w:val="00D00ABC"/>
    <w:rsid w:val="00D21330"/>
    <w:rsid w:val="00D45030"/>
    <w:rsid w:val="00D60E3C"/>
    <w:rsid w:val="00D6503D"/>
    <w:rsid w:val="00D82997"/>
    <w:rsid w:val="00D83E4E"/>
    <w:rsid w:val="00D8605F"/>
    <w:rsid w:val="00D91D1F"/>
    <w:rsid w:val="00D91E60"/>
    <w:rsid w:val="00DB2F5C"/>
    <w:rsid w:val="00DB66DE"/>
    <w:rsid w:val="00DC2B77"/>
    <w:rsid w:val="00DC6D18"/>
    <w:rsid w:val="00DD0228"/>
    <w:rsid w:val="00DE67E7"/>
    <w:rsid w:val="00DE79B4"/>
    <w:rsid w:val="00DF70B1"/>
    <w:rsid w:val="00E13218"/>
    <w:rsid w:val="00E31842"/>
    <w:rsid w:val="00E436CD"/>
    <w:rsid w:val="00E70F24"/>
    <w:rsid w:val="00E90DA7"/>
    <w:rsid w:val="00E957AC"/>
    <w:rsid w:val="00EB5403"/>
    <w:rsid w:val="00EB5699"/>
    <w:rsid w:val="00EB6BF2"/>
    <w:rsid w:val="00ED3D76"/>
    <w:rsid w:val="00ED44C1"/>
    <w:rsid w:val="00EE0538"/>
    <w:rsid w:val="00EE0DF5"/>
    <w:rsid w:val="00EF4389"/>
    <w:rsid w:val="00EF4BE1"/>
    <w:rsid w:val="00F12922"/>
    <w:rsid w:val="00F14FBD"/>
    <w:rsid w:val="00F23379"/>
    <w:rsid w:val="00F26537"/>
    <w:rsid w:val="00F3069F"/>
    <w:rsid w:val="00F462BE"/>
    <w:rsid w:val="00F657C3"/>
    <w:rsid w:val="00F87713"/>
    <w:rsid w:val="00F9608F"/>
    <w:rsid w:val="00FB5E54"/>
    <w:rsid w:val="00FF18C3"/>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64A5C"/>
  <w15:chartTrackingRefBased/>
  <w15:docId w15:val="{9DC5B31C-8B25-4EB5-B74E-BF977DAD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unhideWhenUsed="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415"/>
    <w:pPr>
      <w:spacing w:before="240" w:line="240" w:lineRule="auto"/>
    </w:pPr>
    <w:rPr>
      <w:color w:val="000000" w:themeColor="text1"/>
    </w:rPr>
  </w:style>
  <w:style w:type="paragraph" w:styleId="Heading1">
    <w:name w:val="heading 1"/>
    <w:basedOn w:val="Normal"/>
    <w:next w:val="Normal"/>
    <w:link w:val="Heading1Char"/>
    <w:uiPriority w:val="3"/>
    <w:qFormat/>
    <w:rsid w:val="00C4665B"/>
    <w:pPr>
      <w:keepNext/>
      <w:keepLines/>
      <w:spacing w:after="0"/>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4"/>
    <w:qFormat/>
    <w:rsid w:val="00B07F65"/>
    <w:pPr>
      <w:keepNext/>
      <w:keepLines/>
      <w:spacing w:before="40" w:after="120"/>
      <w:outlineLvl w:val="1"/>
    </w:pPr>
    <w:rPr>
      <w:rFonts w:asciiTheme="majorHAnsi" w:eastAsiaTheme="majorEastAsia" w:hAnsiTheme="majorHAnsi" w:cstheme="majorBidi"/>
      <w:b/>
      <w:color w:val="FFFFFF" w:themeColor="background1"/>
      <w:sz w:val="32"/>
      <w:szCs w:val="32"/>
      <w:u w:val="single"/>
    </w:rPr>
  </w:style>
  <w:style w:type="paragraph" w:styleId="Heading3">
    <w:name w:val="heading 3"/>
    <w:next w:val="Normal"/>
    <w:link w:val="Heading3Char"/>
    <w:uiPriority w:val="5"/>
    <w:qFormat/>
    <w:rsid w:val="00391ABD"/>
    <w:pPr>
      <w:spacing w:before="240" w:after="60" w:line="240" w:lineRule="auto"/>
      <w:outlineLvl w:val="2"/>
    </w:pPr>
    <w:rPr>
      <w:rFonts w:asciiTheme="majorHAnsi" w:hAnsiTheme="majorHAnsi"/>
      <w:b/>
      <w:color w:val="000000" w:themeColor="text1"/>
      <w:sz w:val="28"/>
      <w:u w:val="single"/>
    </w:rPr>
  </w:style>
  <w:style w:type="paragraph" w:styleId="Heading4">
    <w:name w:val="heading 4"/>
    <w:next w:val="Normal"/>
    <w:link w:val="Heading4Char"/>
    <w:uiPriority w:val="6"/>
    <w:qFormat/>
    <w:rsid w:val="0049126D"/>
    <w:pPr>
      <w:spacing w:before="120" w:line="240" w:lineRule="auto"/>
      <w:outlineLvl w:val="3"/>
    </w:pPr>
    <w:rPr>
      <w:rFonts w:asciiTheme="majorHAnsi" w:hAnsiTheme="majorHAnsi"/>
      <w:color w:val="000000" w:themeColor="text1"/>
      <w:sz w:val="28"/>
    </w:rPr>
  </w:style>
  <w:style w:type="paragraph" w:styleId="Heading5">
    <w:name w:val="heading 5"/>
    <w:basedOn w:val="Normal"/>
    <w:next w:val="Normal"/>
    <w:link w:val="Heading5Char"/>
    <w:uiPriority w:val="7"/>
    <w:qFormat/>
    <w:rsid w:val="00F462BE"/>
    <w:pPr>
      <w:spacing w:before="40" w:after="120"/>
      <w:outlineLvl w:val="4"/>
    </w:pPr>
    <w:rPr>
      <w:color w:val="FFFFFF" w:themeColor="background1"/>
      <w:sz w:val="28"/>
    </w:rPr>
  </w:style>
  <w:style w:type="paragraph" w:styleId="Heading6">
    <w:name w:val="heading 6"/>
    <w:basedOn w:val="Normal"/>
    <w:next w:val="Normal"/>
    <w:link w:val="Heading6Char"/>
    <w:uiPriority w:val="9"/>
    <w:semiHidden/>
    <w:rsid w:val="001257BA"/>
    <w:pPr>
      <w:keepNext/>
      <w:keepLines/>
      <w:spacing w:before="40" w:after="0"/>
      <w:outlineLvl w:val="5"/>
    </w:pPr>
    <w:rPr>
      <w:rFonts w:asciiTheme="majorHAnsi" w:eastAsiaTheme="majorEastAsia" w:hAnsiTheme="majorHAnsi" w:cstheme="majorBidi"/>
      <w:i/>
      <w:iCs/>
      <w:caps/>
      <w:color w:val="21306A" w:themeColor="accent1" w:themeShade="80"/>
    </w:rPr>
  </w:style>
  <w:style w:type="paragraph" w:styleId="Heading7">
    <w:name w:val="heading 7"/>
    <w:basedOn w:val="Normal"/>
    <w:next w:val="Normal"/>
    <w:link w:val="Heading7Char"/>
    <w:uiPriority w:val="9"/>
    <w:semiHidden/>
    <w:rsid w:val="001257BA"/>
    <w:pPr>
      <w:keepNext/>
      <w:keepLines/>
      <w:spacing w:before="40" w:after="0"/>
      <w:outlineLvl w:val="6"/>
    </w:pPr>
    <w:rPr>
      <w:rFonts w:asciiTheme="majorHAnsi" w:eastAsiaTheme="majorEastAsia" w:hAnsiTheme="majorHAnsi" w:cstheme="majorBidi"/>
      <w:b/>
      <w:bCs/>
      <w:color w:val="21306A" w:themeColor="accent1" w:themeShade="80"/>
    </w:rPr>
  </w:style>
  <w:style w:type="paragraph" w:styleId="Heading8">
    <w:name w:val="heading 8"/>
    <w:basedOn w:val="Normal"/>
    <w:next w:val="Normal"/>
    <w:link w:val="Heading8Char"/>
    <w:uiPriority w:val="9"/>
    <w:semiHidden/>
    <w:rsid w:val="001257BA"/>
    <w:pPr>
      <w:keepNext/>
      <w:keepLines/>
      <w:spacing w:before="40" w:after="0"/>
      <w:outlineLvl w:val="7"/>
    </w:pPr>
    <w:rPr>
      <w:rFonts w:asciiTheme="majorHAnsi" w:eastAsiaTheme="majorEastAsia" w:hAnsiTheme="majorHAnsi" w:cstheme="majorBidi"/>
      <w:b/>
      <w:bCs/>
      <w:i/>
      <w:iCs/>
      <w:color w:val="21306A" w:themeColor="accent1" w:themeShade="80"/>
    </w:rPr>
  </w:style>
  <w:style w:type="paragraph" w:styleId="Heading9">
    <w:name w:val="heading 9"/>
    <w:basedOn w:val="Normal"/>
    <w:next w:val="Normal"/>
    <w:link w:val="Heading9Char"/>
    <w:uiPriority w:val="9"/>
    <w:semiHidden/>
    <w:rsid w:val="001257BA"/>
    <w:pPr>
      <w:keepNext/>
      <w:keepLines/>
      <w:spacing w:before="40" w:after="0"/>
      <w:outlineLvl w:val="8"/>
    </w:pPr>
    <w:rPr>
      <w:rFonts w:asciiTheme="majorHAnsi" w:eastAsiaTheme="majorEastAsia" w:hAnsiTheme="majorHAnsi" w:cstheme="majorBidi"/>
      <w:i/>
      <w:iCs/>
      <w:color w:val="21306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462BE"/>
    <w:pPr>
      <w:spacing w:after="360" w:line="204" w:lineRule="auto"/>
      <w:contextualSpacing/>
    </w:pPr>
    <w:rPr>
      <w:rFonts w:asciiTheme="majorHAnsi" w:eastAsiaTheme="majorEastAsia" w:hAnsiTheme="majorHAnsi" w:cstheme="majorBidi"/>
      <w:smallCaps/>
      <w:color w:val="212745" w:themeColor="text2"/>
      <w:spacing w:val="-15"/>
      <w:sz w:val="104"/>
      <w:szCs w:val="72"/>
    </w:rPr>
  </w:style>
  <w:style w:type="character" w:customStyle="1" w:styleId="TitleChar">
    <w:name w:val="Title Char"/>
    <w:basedOn w:val="DefaultParagraphFont"/>
    <w:link w:val="Title"/>
    <w:uiPriority w:val="1"/>
    <w:rsid w:val="004A7EA3"/>
    <w:rPr>
      <w:rFonts w:asciiTheme="majorHAnsi" w:eastAsiaTheme="majorEastAsia" w:hAnsiTheme="majorHAnsi" w:cstheme="majorBidi"/>
      <w:smallCaps/>
      <w:color w:val="212745" w:themeColor="text2"/>
      <w:spacing w:val="-15"/>
      <w:sz w:val="104"/>
      <w:szCs w:val="72"/>
    </w:rPr>
  </w:style>
  <w:style w:type="character" w:customStyle="1" w:styleId="Heading1Char">
    <w:name w:val="Heading 1 Char"/>
    <w:basedOn w:val="DefaultParagraphFont"/>
    <w:link w:val="Heading1"/>
    <w:uiPriority w:val="3"/>
    <w:rsid w:val="00C4665B"/>
    <w:rPr>
      <w:rFonts w:asciiTheme="majorHAnsi" w:eastAsiaTheme="majorEastAsia" w:hAnsiTheme="majorHAnsi" w:cstheme="majorBidi"/>
      <w:color w:val="000000" w:themeColor="text1"/>
      <w:sz w:val="36"/>
      <w:szCs w:val="36"/>
    </w:rPr>
  </w:style>
  <w:style w:type="character" w:customStyle="1" w:styleId="Heading2Char">
    <w:name w:val="Heading 2 Char"/>
    <w:basedOn w:val="DefaultParagraphFont"/>
    <w:link w:val="Heading2"/>
    <w:uiPriority w:val="4"/>
    <w:rsid w:val="00B07F65"/>
    <w:rPr>
      <w:rFonts w:asciiTheme="majorHAnsi" w:eastAsiaTheme="majorEastAsia" w:hAnsiTheme="majorHAnsi" w:cstheme="majorBidi"/>
      <w:b/>
      <w:color w:val="FFFFFF" w:themeColor="background1"/>
      <w:sz w:val="32"/>
      <w:szCs w:val="32"/>
      <w:u w:val="single"/>
    </w:rPr>
  </w:style>
  <w:style w:type="character" w:customStyle="1" w:styleId="Heading3Char">
    <w:name w:val="Heading 3 Char"/>
    <w:basedOn w:val="DefaultParagraphFont"/>
    <w:link w:val="Heading3"/>
    <w:uiPriority w:val="5"/>
    <w:rsid w:val="00391ABD"/>
    <w:rPr>
      <w:rFonts w:asciiTheme="majorHAnsi" w:hAnsiTheme="majorHAnsi"/>
      <w:b/>
      <w:color w:val="000000" w:themeColor="text1"/>
      <w:sz w:val="28"/>
      <w:u w:val="single"/>
    </w:rPr>
  </w:style>
  <w:style w:type="character" w:customStyle="1" w:styleId="Heading4Char">
    <w:name w:val="Heading 4 Char"/>
    <w:basedOn w:val="DefaultParagraphFont"/>
    <w:link w:val="Heading4"/>
    <w:uiPriority w:val="6"/>
    <w:rsid w:val="0049126D"/>
    <w:rPr>
      <w:rFonts w:asciiTheme="majorHAnsi" w:hAnsiTheme="majorHAnsi"/>
      <w:color w:val="000000" w:themeColor="text1"/>
      <w:sz w:val="28"/>
    </w:rPr>
  </w:style>
  <w:style w:type="character" w:customStyle="1" w:styleId="Heading5Char">
    <w:name w:val="Heading 5 Char"/>
    <w:basedOn w:val="DefaultParagraphFont"/>
    <w:link w:val="Heading5"/>
    <w:uiPriority w:val="7"/>
    <w:rsid w:val="00F462BE"/>
    <w:rPr>
      <w:color w:val="FFFFFF" w:themeColor="background1"/>
      <w:sz w:val="28"/>
    </w:rPr>
  </w:style>
  <w:style w:type="character" w:customStyle="1" w:styleId="Heading6Char">
    <w:name w:val="Heading 6 Char"/>
    <w:basedOn w:val="DefaultParagraphFont"/>
    <w:link w:val="Heading6"/>
    <w:uiPriority w:val="9"/>
    <w:semiHidden/>
    <w:rsid w:val="00B07F65"/>
    <w:rPr>
      <w:rFonts w:asciiTheme="majorHAnsi" w:eastAsiaTheme="majorEastAsia" w:hAnsiTheme="majorHAnsi" w:cstheme="majorBidi"/>
      <w:i/>
      <w:iCs/>
      <w:caps/>
      <w:color w:val="21306A" w:themeColor="accent1" w:themeShade="80"/>
    </w:rPr>
  </w:style>
  <w:style w:type="character" w:customStyle="1" w:styleId="Heading7Char">
    <w:name w:val="Heading 7 Char"/>
    <w:basedOn w:val="DefaultParagraphFont"/>
    <w:link w:val="Heading7"/>
    <w:uiPriority w:val="9"/>
    <w:semiHidden/>
    <w:rsid w:val="00B07F65"/>
    <w:rPr>
      <w:rFonts w:asciiTheme="majorHAnsi" w:eastAsiaTheme="majorEastAsia" w:hAnsiTheme="majorHAnsi" w:cstheme="majorBidi"/>
      <w:b/>
      <w:bCs/>
      <w:color w:val="21306A" w:themeColor="accent1" w:themeShade="80"/>
    </w:rPr>
  </w:style>
  <w:style w:type="character" w:customStyle="1" w:styleId="Heading8Char">
    <w:name w:val="Heading 8 Char"/>
    <w:basedOn w:val="DefaultParagraphFont"/>
    <w:link w:val="Heading8"/>
    <w:uiPriority w:val="9"/>
    <w:semiHidden/>
    <w:rsid w:val="00B07F65"/>
    <w:rPr>
      <w:rFonts w:asciiTheme="majorHAnsi" w:eastAsiaTheme="majorEastAsia" w:hAnsiTheme="majorHAnsi" w:cstheme="majorBidi"/>
      <w:b/>
      <w:bCs/>
      <w:i/>
      <w:iCs/>
      <w:color w:val="21306A" w:themeColor="accent1" w:themeShade="80"/>
    </w:rPr>
  </w:style>
  <w:style w:type="character" w:customStyle="1" w:styleId="Heading9Char">
    <w:name w:val="Heading 9 Char"/>
    <w:basedOn w:val="DefaultParagraphFont"/>
    <w:link w:val="Heading9"/>
    <w:uiPriority w:val="9"/>
    <w:semiHidden/>
    <w:rsid w:val="00B07F65"/>
    <w:rPr>
      <w:rFonts w:asciiTheme="majorHAnsi" w:eastAsiaTheme="majorEastAsia" w:hAnsiTheme="majorHAnsi" w:cstheme="majorBidi"/>
      <w:i/>
      <w:iCs/>
      <w:color w:val="21306A" w:themeColor="accent1" w:themeShade="80"/>
    </w:rPr>
  </w:style>
  <w:style w:type="paragraph" w:styleId="Caption">
    <w:name w:val="caption"/>
    <w:basedOn w:val="Normal"/>
    <w:next w:val="Normal"/>
    <w:uiPriority w:val="35"/>
    <w:semiHidden/>
    <w:qFormat/>
    <w:rsid w:val="001257BA"/>
    <w:rPr>
      <w:b/>
      <w:bCs/>
      <w:smallCaps/>
      <w:color w:val="212745" w:themeColor="text2"/>
    </w:rPr>
  </w:style>
  <w:style w:type="paragraph" w:styleId="Subtitle">
    <w:name w:val="Subtitle"/>
    <w:basedOn w:val="Normal"/>
    <w:next w:val="Normal"/>
    <w:link w:val="SubtitleChar"/>
    <w:uiPriority w:val="16"/>
    <w:semiHidden/>
    <w:rsid w:val="001257BA"/>
    <w:pPr>
      <w:numPr>
        <w:ilvl w:val="1"/>
      </w:numPr>
      <w:spacing w:after="240"/>
    </w:pPr>
    <w:rPr>
      <w:rFonts w:asciiTheme="majorHAnsi" w:eastAsiaTheme="majorEastAsia" w:hAnsiTheme="majorHAnsi" w:cstheme="majorBidi"/>
      <w:color w:val="4E67C8" w:themeColor="accent1"/>
      <w:sz w:val="28"/>
      <w:szCs w:val="28"/>
    </w:rPr>
  </w:style>
  <w:style w:type="character" w:customStyle="1" w:styleId="SubtitleChar">
    <w:name w:val="Subtitle Char"/>
    <w:basedOn w:val="DefaultParagraphFont"/>
    <w:link w:val="Subtitle"/>
    <w:uiPriority w:val="16"/>
    <w:semiHidden/>
    <w:rsid w:val="00B07F65"/>
    <w:rPr>
      <w:rFonts w:asciiTheme="majorHAnsi" w:eastAsiaTheme="majorEastAsia" w:hAnsiTheme="majorHAnsi" w:cstheme="majorBidi"/>
      <w:color w:val="4E67C8" w:themeColor="accent1"/>
      <w:sz w:val="28"/>
      <w:szCs w:val="28"/>
    </w:rPr>
  </w:style>
  <w:style w:type="character" w:styleId="Strong">
    <w:name w:val="Strong"/>
    <w:basedOn w:val="DefaultParagraphFont"/>
    <w:uiPriority w:val="22"/>
    <w:semiHidden/>
    <w:rsid w:val="001257BA"/>
    <w:rPr>
      <w:b/>
      <w:bCs/>
    </w:rPr>
  </w:style>
  <w:style w:type="character" w:styleId="Emphasis">
    <w:name w:val="Emphasis"/>
    <w:basedOn w:val="DefaultParagraphFont"/>
    <w:uiPriority w:val="20"/>
    <w:semiHidden/>
    <w:rsid w:val="001257BA"/>
    <w:rPr>
      <w:i/>
      <w:iCs/>
    </w:rPr>
  </w:style>
  <w:style w:type="paragraph" w:styleId="NoSpacing">
    <w:name w:val="No Spacing"/>
    <w:uiPriority w:val="1"/>
    <w:semiHidden/>
    <w:rsid w:val="001257BA"/>
    <w:pPr>
      <w:spacing w:after="0" w:line="240" w:lineRule="auto"/>
    </w:pPr>
  </w:style>
  <w:style w:type="paragraph" w:styleId="Quote">
    <w:name w:val="Quote"/>
    <w:basedOn w:val="Normal"/>
    <w:next w:val="Normal"/>
    <w:link w:val="QuoteChar"/>
    <w:uiPriority w:val="29"/>
    <w:semiHidden/>
    <w:rsid w:val="001257BA"/>
    <w:pPr>
      <w:spacing w:before="120" w:after="120"/>
      <w:ind w:left="720"/>
    </w:pPr>
    <w:rPr>
      <w:color w:val="212745" w:themeColor="text2"/>
      <w:sz w:val="24"/>
      <w:szCs w:val="24"/>
    </w:rPr>
  </w:style>
  <w:style w:type="character" w:customStyle="1" w:styleId="QuoteChar">
    <w:name w:val="Quote Char"/>
    <w:basedOn w:val="DefaultParagraphFont"/>
    <w:link w:val="Quote"/>
    <w:uiPriority w:val="29"/>
    <w:semiHidden/>
    <w:rsid w:val="00B07F65"/>
    <w:rPr>
      <w:color w:val="212745" w:themeColor="text2"/>
      <w:sz w:val="24"/>
      <w:szCs w:val="24"/>
    </w:rPr>
  </w:style>
  <w:style w:type="paragraph" w:styleId="IntenseQuote">
    <w:name w:val="Intense Quote"/>
    <w:basedOn w:val="Normal"/>
    <w:next w:val="Normal"/>
    <w:link w:val="IntenseQuoteChar"/>
    <w:uiPriority w:val="30"/>
    <w:semiHidden/>
    <w:rsid w:val="001257BA"/>
    <w:pPr>
      <w:spacing w:before="100" w:beforeAutospacing="1" w:after="240"/>
      <w:ind w:left="720"/>
      <w:jc w:val="center"/>
    </w:pPr>
    <w:rPr>
      <w:rFonts w:asciiTheme="majorHAnsi" w:eastAsiaTheme="majorEastAsia" w:hAnsiTheme="majorHAnsi" w:cstheme="majorBidi"/>
      <w:color w:val="212745" w:themeColor="text2"/>
      <w:spacing w:val="-6"/>
      <w:sz w:val="32"/>
      <w:szCs w:val="32"/>
    </w:rPr>
  </w:style>
  <w:style w:type="character" w:customStyle="1" w:styleId="IntenseQuoteChar">
    <w:name w:val="Intense Quote Char"/>
    <w:basedOn w:val="DefaultParagraphFont"/>
    <w:link w:val="IntenseQuote"/>
    <w:uiPriority w:val="30"/>
    <w:semiHidden/>
    <w:rsid w:val="00B07F65"/>
    <w:rPr>
      <w:rFonts w:asciiTheme="majorHAnsi" w:eastAsiaTheme="majorEastAsia" w:hAnsiTheme="majorHAnsi" w:cstheme="majorBidi"/>
      <w:color w:val="212745" w:themeColor="text2"/>
      <w:spacing w:val="-6"/>
      <w:sz w:val="32"/>
      <w:szCs w:val="32"/>
    </w:rPr>
  </w:style>
  <w:style w:type="character" w:styleId="SubtleEmphasis">
    <w:name w:val="Subtle Emphasis"/>
    <w:basedOn w:val="DefaultParagraphFont"/>
    <w:uiPriority w:val="19"/>
    <w:semiHidden/>
    <w:rsid w:val="001257BA"/>
    <w:rPr>
      <w:i/>
      <w:iCs/>
      <w:color w:val="595959" w:themeColor="text1" w:themeTint="A6"/>
    </w:rPr>
  </w:style>
  <w:style w:type="character" w:styleId="IntenseEmphasis">
    <w:name w:val="Intense Emphasis"/>
    <w:basedOn w:val="DefaultParagraphFont"/>
    <w:uiPriority w:val="21"/>
    <w:semiHidden/>
    <w:rsid w:val="001257BA"/>
    <w:rPr>
      <w:b/>
      <w:bCs/>
      <w:i/>
      <w:iCs/>
    </w:rPr>
  </w:style>
  <w:style w:type="character" w:styleId="SubtleReference">
    <w:name w:val="Subtle Reference"/>
    <w:basedOn w:val="DefaultParagraphFont"/>
    <w:uiPriority w:val="31"/>
    <w:semiHidden/>
    <w:rsid w:val="001257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semiHidden/>
    <w:rsid w:val="001257BA"/>
    <w:rPr>
      <w:b/>
      <w:bCs/>
      <w:smallCaps/>
      <w:color w:val="212745" w:themeColor="text2"/>
      <w:u w:val="single"/>
    </w:rPr>
  </w:style>
  <w:style w:type="character" w:styleId="BookTitle">
    <w:name w:val="Book Title"/>
    <w:basedOn w:val="DefaultParagraphFont"/>
    <w:uiPriority w:val="33"/>
    <w:semiHidden/>
    <w:rsid w:val="001257BA"/>
    <w:rPr>
      <w:b/>
      <w:bCs/>
      <w:smallCaps/>
      <w:spacing w:val="10"/>
    </w:rPr>
  </w:style>
  <w:style w:type="paragraph" w:styleId="TOCHeading">
    <w:name w:val="TOC Heading"/>
    <w:basedOn w:val="Heading1"/>
    <w:next w:val="Normal"/>
    <w:uiPriority w:val="39"/>
    <w:semiHidden/>
    <w:qFormat/>
    <w:rsid w:val="001257BA"/>
    <w:pPr>
      <w:outlineLvl w:val="9"/>
    </w:pPr>
  </w:style>
  <w:style w:type="character" w:styleId="PlaceholderText">
    <w:name w:val="Placeholder Text"/>
    <w:basedOn w:val="DefaultParagraphFont"/>
    <w:uiPriority w:val="99"/>
    <w:semiHidden/>
    <w:rsid w:val="001257BA"/>
    <w:rPr>
      <w:color w:val="808080"/>
    </w:rPr>
  </w:style>
  <w:style w:type="table" w:styleId="TableGrid">
    <w:name w:val="Table Grid"/>
    <w:basedOn w:val="TableNormal"/>
    <w:uiPriority w:val="39"/>
    <w:rsid w:val="002C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table" w:styleId="GridTable5Dark-Accent2">
    <w:name w:val="Grid Table 5 Dark Accent 2"/>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4F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ECCF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ECCF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ECCF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ECCF3" w:themeFill="accent2"/>
      </w:tcPr>
    </w:tblStylePr>
    <w:tblStylePr w:type="band1Vert">
      <w:tblPr/>
      <w:tcPr>
        <w:shd w:val="clear" w:color="auto" w:fill="BEEAFA" w:themeFill="accent2" w:themeFillTint="66"/>
      </w:tcPr>
    </w:tblStylePr>
    <w:tblStylePr w:type="band1Horz">
      <w:tblPr/>
      <w:tcPr>
        <w:shd w:val="clear" w:color="auto" w:fill="BEEAFA" w:themeFill="accent2" w:themeFillTint="66"/>
      </w:tcPr>
    </w:tblStylePr>
  </w:style>
  <w:style w:type="table" w:styleId="GridTable5Dark-Accent3">
    <w:name w:val="Grid Table 5 Dark Accent 3"/>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A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EA5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EA5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EA5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EA52" w:themeFill="accent3"/>
      </w:tcPr>
    </w:tblStylePr>
    <w:tblStylePr w:type="band1Vert">
      <w:tblPr/>
      <w:tcPr>
        <w:shd w:val="clear" w:color="auto" w:fill="DBF6B9" w:themeFill="accent3" w:themeFillTint="66"/>
      </w:tcPr>
    </w:tblStylePr>
    <w:tblStylePr w:type="band1Horz">
      <w:tblPr/>
      <w:tcPr>
        <w:shd w:val="clear" w:color="auto" w:fill="DBF6B9" w:themeFill="accent3" w:themeFillTint="66"/>
      </w:tcPr>
    </w:tblStylePr>
  </w:style>
  <w:style w:type="table" w:styleId="GridTable5Dark-Accent5">
    <w:name w:val="Grid Table 5 Dark Accent 5"/>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table" w:styleId="GridTable5Dark-Accent6">
    <w:name w:val="Grid Table 5 Dark Accent 6"/>
    <w:basedOn w:val="TableNormal"/>
    <w:uiPriority w:val="50"/>
    <w:rsid w:val="002C5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41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41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41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4124" w:themeFill="accent6"/>
      </w:tcPr>
    </w:tblStylePr>
    <w:tblStylePr w:type="band1Vert">
      <w:tblPr/>
      <w:tcPr>
        <w:shd w:val="clear" w:color="auto" w:fill="F9B2A7" w:themeFill="accent6" w:themeFillTint="66"/>
      </w:tcPr>
    </w:tblStylePr>
    <w:tblStylePr w:type="band1Horz">
      <w:tblPr/>
      <w:tcPr>
        <w:shd w:val="clear" w:color="auto" w:fill="F9B2A7" w:themeFill="accent6" w:themeFillTint="66"/>
      </w:tcPr>
    </w:tblStylePr>
  </w:style>
  <w:style w:type="table" w:styleId="GridTable1Light">
    <w:name w:val="Grid Table 1 Light"/>
    <w:basedOn w:val="TableNormal"/>
    <w:uiPriority w:val="46"/>
    <w:rsid w:val="002C55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2C550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alendar1">
    <w:name w:val="Calendar 1"/>
    <w:basedOn w:val="TableNormal"/>
    <w:uiPriority w:val="99"/>
    <w:qFormat/>
    <w:rsid w:val="0049126D"/>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9"/>
    <w:qFormat/>
    <w:rsid w:val="004A7EA3"/>
    <w:pPr>
      <w:spacing w:after="360"/>
      <w:ind w:left="720"/>
      <w:contextualSpacing/>
    </w:pPr>
    <w:rPr>
      <w:rFonts w:eastAsiaTheme="minorHAnsi"/>
    </w:rPr>
  </w:style>
  <w:style w:type="character" w:styleId="Hyperlink">
    <w:name w:val="Hyperlink"/>
    <w:basedOn w:val="DefaultParagraphFont"/>
    <w:uiPriority w:val="99"/>
    <w:rsid w:val="002A78F8"/>
    <w:rPr>
      <w:color w:val="236B58" w:themeColor="hyperlink"/>
      <w:u w:val="single"/>
    </w:rPr>
  </w:style>
  <w:style w:type="paragraph" w:styleId="Header">
    <w:name w:val="header"/>
    <w:basedOn w:val="Normal"/>
    <w:link w:val="HeaderChar"/>
    <w:uiPriority w:val="99"/>
    <w:semiHidden/>
    <w:rsid w:val="008F15B0"/>
    <w:pPr>
      <w:tabs>
        <w:tab w:val="center" w:pos="4680"/>
        <w:tab w:val="right" w:pos="9360"/>
      </w:tabs>
      <w:spacing w:after="0"/>
      <w:jc w:val="center"/>
    </w:pPr>
  </w:style>
  <w:style w:type="character" w:customStyle="1" w:styleId="HeaderChar">
    <w:name w:val="Header Char"/>
    <w:basedOn w:val="DefaultParagraphFont"/>
    <w:link w:val="Header"/>
    <w:uiPriority w:val="99"/>
    <w:semiHidden/>
    <w:rsid w:val="00B07F65"/>
    <w:rPr>
      <w:color w:val="000000" w:themeColor="text1"/>
    </w:rPr>
  </w:style>
  <w:style w:type="paragraph" w:styleId="Footer">
    <w:name w:val="footer"/>
    <w:basedOn w:val="Normal"/>
    <w:link w:val="FooterChar"/>
    <w:uiPriority w:val="99"/>
    <w:semiHidden/>
    <w:qFormat/>
    <w:rsid w:val="008F17FD"/>
    <w:pPr>
      <w:tabs>
        <w:tab w:val="center" w:pos="4680"/>
        <w:tab w:val="right" w:pos="9360"/>
      </w:tabs>
      <w:spacing w:after="0"/>
    </w:pPr>
  </w:style>
  <w:style w:type="character" w:customStyle="1" w:styleId="FooterChar">
    <w:name w:val="Footer Char"/>
    <w:basedOn w:val="DefaultParagraphFont"/>
    <w:link w:val="Footer"/>
    <w:uiPriority w:val="99"/>
    <w:semiHidden/>
    <w:rsid w:val="00B07F65"/>
    <w:rPr>
      <w:color w:val="000000" w:themeColor="text1"/>
    </w:rPr>
  </w:style>
  <w:style w:type="table" w:styleId="GridTable3-Accent6">
    <w:name w:val="Grid Table 3 Accent 6"/>
    <w:basedOn w:val="TableNormal"/>
    <w:uiPriority w:val="48"/>
    <w:rsid w:val="00B30AE3"/>
    <w:pPr>
      <w:spacing w:after="0" w:line="240" w:lineRule="auto"/>
    </w:pPr>
    <w:tblPr>
      <w:tblStyleRowBandSize w:val="1"/>
      <w:tblStyleColBandSize w:val="1"/>
      <w:tblBorders>
        <w:top w:val="single" w:sz="4" w:space="0" w:color="F68C7B" w:themeColor="accent6" w:themeTint="99"/>
        <w:left w:val="single" w:sz="4" w:space="0" w:color="F68C7B" w:themeColor="accent6" w:themeTint="99"/>
        <w:bottom w:val="single" w:sz="4" w:space="0" w:color="F68C7B" w:themeColor="accent6" w:themeTint="99"/>
        <w:right w:val="single" w:sz="4" w:space="0" w:color="F68C7B" w:themeColor="accent6" w:themeTint="99"/>
        <w:insideH w:val="single" w:sz="4" w:space="0" w:color="F68C7B" w:themeColor="accent6" w:themeTint="99"/>
        <w:insideV w:val="single" w:sz="4" w:space="0" w:color="F68C7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D3" w:themeFill="accent6" w:themeFillTint="33"/>
      </w:tcPr>
    </w:tblStylePr>
    <w:tblStylePr w:type="band1Horz">
      <w:tblPr/>
      <w:tcPr>
        <w:shd w:val="clear" w:color="auto" w:fill="FCD8D3" w:themeFill="accent6" w:themeFillTint="33"/>
      </w:tcPr>
    </w:tblStylePr>
    <w:tblStylePr w:type="neCell">
      <w:tblPr/>
      <w:tcPr>
        <w:tcBorders>
          <w:bottom w:val="single" w:sz="4" w:space="0" w:color="F68C7B" w:themeColor="accent6" w:themeTint="99"/>
        </w:tcBorders>
      </w:tcPr>
    </w:tblStylePr>
    <w:tblStylePr w:type="nwCell">
      <w:tblPr/>
      <w:tcPr>
        <w:tcBorders>
          <w:bottom w:val="single" w:sz="4" w:space="0" w:color="F68C7B" w:themeColor="accent6" w:themeTint="99"/>
        </w:tcBorders>
      </w:tcPr>
    </w:tblStylePr>
    <w:tblStylePr w:type="seCell">
      <w:tblPr/>
      <w:tcPr>
        <w:tcBorders>
          <w:top w:val="single" w:sz="4" w:space="0" w:color="F68C7B" w:themeColor="accent6" w:themeTint="99"/>
        </w:tcBorders>
      </w:tcPr>
    </w:tblStylePr>
    <w:tblStylePr w:type="swCell">
      <w:tblPr/>
      <w:tcPr>
        <w:tcBorders>
          <w:top w:val="single" w:sz="4" w:space="0" w:color="F68C7B" w:themeColor="accent6" w:themeTint="99"/>
        </w:tcBorders>
      </w:tcPr>
    </w:tblStylePr>
  </w:style>
  <w:style w:type="paragraph" w:styleId="List2">
    <w:name w:val="List 2"/>
    <w:basedOn w:val="Normal"/>
    <w:uiPriority w:val="99"/>
    <w:semiHidden/>
    <w:rsid w:val="00D60E3C"/>
    <w:pPr>
      <w:ind w:left="720" w:hanging="360"/>
      <w:contextualSpacing/>
    </w:pPr>
  </w:style>
  <w:style w:type="paragraph" w:styleId="List3">
    <w:name w:val="List 3"/>
    <w:basedOn w:val="Normal"/>
    <w:uiPriority w:val="99"/>
    <w:semiHidden/>
    <w:rsid w:val="00D60E3C"/>
    <w:pPr>
      <w:ind w:left="1080" w:hanging="360"/>
      <w:contextualSpacing/>
    </w:pPr>
  </w:style>
  <w:style w:type="paragraph" w:styleId="List4">
    <w:name w:val="List 4"/>
    <w:basedOn w:val="Normal"/>
    <w:uiPriority w:val="99"/>
    <w:semiHidden/>
    <w:rsid w:val="00D60E3C"/>
    <w:pPr>
      <w:ind w:left="1440" w:hanging="360"/>
      <w:contextualSpacing/>
    </w:pPr>
  </w:style>
  <w:style w:type="paragraph" w:styleId="List5">
    <w:name w:val="List 5"/>
    <w:basedOn w:val="Normal"/>
    <w:uiPriority w:val="99"/>
    <w:semiHidden/>
    <w:rsid w:val="00D60E3C"/>
    <w:pPr>
      <w:ind w:left="1800" w:hanging="360"/>
      <w:contextualSpacing/>
    </w:pPr>
  </w:style>
  <w:style w:type="paragraph" w:styleId="List">
    <w:name w:val="List"/>
    <w:basedOn w:val="Normal"/>
    <w:uiPriority w:val="99"/>
    <w:semiHidden/>
    <w:rsid w:val="00D60E3C"/>
    <w:pPr>
      <w:ind w:left="360" w:hanging="360"/>
      <w:contextualSpacing/>
    </w:pPr>
  </w:style>
  <w:style w:type="paragraph" w:styleId="Index2">
    <w:name w:val="index 2"/>
    <w:basedOn w:val="Normal"/>
    <w:next w:val="Normal"/>
    <w:autoRedefine/>
    <w:uiPriority w:val="99"/>
    <w:semiHidden/>
    <w:rsid w:val="00D60E3C"/>
    <w:pPr>
      <w:spacing w:after="0"/>
      <w:ind w:left="440" w:hanging="220"/>
    </w:pPr>
  </w:style>
  <w:style w:type="paragraph" w:customStyle="1" w:styleId="WikiItem">
    <w:name w:val="Wiki Item"/>
    <w:basedOn w:val="Normal"/>
    <w:next w:val="WikiEntry1"/>
    <w:uiPriority w:val="10"/>
    <w:qFormat/>
    <w:rsid w:val="00B07F65"/>
    <w:pPr>
      <w:numPr>
        <w:numId w:val="1"/>
      </w:numPr>
    </w:pPr>
    <w:rPr>
      <w:rFonts w:asciiTheme="majorHAnsi" w:eastAsiaTheme="minorHAnsi" w:hAnsiTheme="majorHAnsi"/>
      <w:b/>
      <w:sz w:val="24"/>
    </w:rPr>
  </w:style>
  <w:style w:type="character" w:styleId="FollowedHyperlink">
    <w:name w:val="FollowedHyperlink"/>
    <w:basedOn w:val="DefaultParagraphFont"/>
    <w:uiPriority w:val="99"/>
    <w:semiHidden/>
    <w:rsid w:val="00AD6D69"/>
    <w:rPr>
      <w:color w:val="205774" w:themeColor="followedHyperlink"/>
      <w:u w:val="single"/>
    </w:rPr>
  </w:style>
  <w:style w:type="paragraph" w:customStyle="1" w:styleId="TableText">
    <w:name w:val="Table Text"/>
    <w:basedOn w:val="Normal"/>
    <w:autoRedefine/>
    <w:uiPriority w:val="8"/>
    <w:qFormat/>
    <w:rsid w:val="000323EE"/>
    <w:pPr>
      <w:spacing w:before="20" w:after="20"/>
    </w:pPr>
  </w:style>
  <w:style w:type="paragraph" w:customStyle="1" w:styleId="WikiEntry1">
    <w:name w:val="Wiki Entry 1"/>
    <w:next w:val="WikiEntry2"/>
    <w:link w:val="WikiEntry1Char"/>
    <w:uiPriority w:val="11"/>
    <w:qFormat/>
    <w:rsid w:val="009067AA"/>
    <w:pPr>
      <w:numPr>
        <w:ilvl w:val="1"/>
        <w:numId w:val="1"/>
      </w:numPr>
    </w:pPr>
    <w:rPr>
      <w:rFonts w:eastAsiaTheme="minorHAnsi"/>
      <w:color w:val="0B769D" w:themeColor="accent2" w:themeShade="80"/>
    </w:rPr>
  </w:style>
  <w:style w:type="paragraph" w:customStyle="1" w:styleId="WikiEntry2">
    <w:name w:val="Wiki Entry 2"/>
    <w:basedOn w:val="WikiEntry1"/>
    <w:next w:val="WikiEntry3"/>
    <w:link w:val="WikiEntry2Char"/>
    <w:uiPriority w:val="12"/>
    <w:qFormat/>
    <w:rsid w:val="009067AA"/>
    <w:rPr>
      <w:color w:val="C2260C" w:themeColor="accent6" w:themeShade="BF"/>
    </w:rPr>
  </w:style>
  <w:style w:type="character" w:customStyle="1" w:styleId="WikiEntry1Char">
    <w:name w:val="Wiki Entry 1 Char"/>
    <w:basedOn w:val="DefaultParagraphFont"/>
    <w:link w:val="WikiEntry1"/>
    <w:uiPriority w:val="11"/>
    <w:rsid w:val="009067AA"/>
    <w:rPr>
      <w:rFonts w:eastAsiaTheme="minorHAnsi"/>
      <w:color w:val="0B769D" w:themeColor="accent2" w:themeShade="80"/>
    </w:rPr>
  </w:style>
  <w:style w:type="paragraph" w:customStyle="1" w:styleId="WikiEntry3">
    <w:name w:val="Wiki Entry 3"/>
    <w:basedOn w:val="WikiEntry1"/>
    <w:next w:val="WikiEntry1"/>
    <w:link w:val="WikiEntry3Char"/>
    <w:uiPriority w:val="13"/>
    <w:qFormat/>
    <w:rsid w:val="009067AA"/>
    <w:rPr>
      <w:color w:val="23735D" w:themeColor="accent4" w:themeShade="80"/>
    </w:rPr>
  </w:style>
  <w:style w:type="character" w:customStyle="1" w:styleId="WikiEntry2Char">
    <w:name w:val="Wiki Entry 2 Char"/>
    <w:basedOn w:val="DefaultParagraphFont"/>
    <w:link w:val="WikiEntry2"/>
    <w:uiPriority w:val="12"/>
    <w:rsid w:val="009067AA"/>
    <w:rPr>
      <w:rFonts w:eastAsiaTheme="minorHAnsi"/>
      <w:color w:val="C2260C" w:themeColor="accent6" w:themeShade="BF"/>
    </w:rPr>
  </w:style>
  <w:style w:type="character" w:customStyle="1" w:styleId="WikiEntry3Char">
    <w:name w:val="Wiki Entry 3 Char"/>
    <w:basedOn w:val="DefaultParagraphFont"/>
    <w:link w:val="WikiEntry3"/>
    <w:uiPriority w:val="13"/>
    <w:rsid w:val="009067AA"/>
    <w:rPr>
      <w:rFonts w:eastAsiaTheme="minorHAnsi"/>
      <w:color w:val="23735D" w:themeColor="accent4" w:themeShade="80"/>
    </w:rPr>
  </w:style>
  <w:style w:type="paragraph" w:customStyle="1" w:styleId="WikiEntry4">
    <w:name w:val="Wiki Entry 4"/>
    <w:basedOn w:val="Normal"/>
    <w:next w:val="Normal"/>
    <w:link w:val="WikiEntry4Char"/>
    <w:uiPriority w:val="14"/>
    <w:qFormat/>
    <w:rsid w:val="009067AA"/>
    <w:pPr>
      <w:spacing w:before="0"/>
      <w:ind w:left="720" w:hanging="360"/>
    </w:pPr>
    <w:rPr>
      <w:rFonts w:eastAsiaTheme="minorHAnsi"/>
      <w:color w:val="D75C00" w:themeColor="accent5" w:themeShade="BF"/>
    </w:rPr>
  </w:style>
  <w:style w:type="character" w:customStyle="1" w:styleId="WikiEntry4Char">
    <w:name w:val="Wiki Entry 4 Char"/>
    <w:basedOn w:val="DefaultParagraphFont"/>
    <w:link w:val="WikiEntry4"/>
    <w:uiPriority w:val="14"/>
    <w:rsid w:val="0063425A"/>
    <w:rPr>
      <w:rFonts w:eastAsiaTheme="minorHAnsi"/>
      <w:color w:val="D75C00" w:themeColor="accent5" w:themeShade="BF"/>
    </w:rPr>
  </w:style>
  <w:style w:type="character" w:customStyle="1" w:styleId="UnresolvedMention1">
    <w:name w:val="Unresolved Mention1"/>
    <w:basedOn w:val="DefaultParagraphFont"/>
    <w:uiPriority w:val="99"/>
    <w:semiHidden/>
    <w:rsid w:val="00E70F24"/>
    <w:rPr>
      <w:color w:val="605E5C"/>
      <w:shd w:val="clear" w:color="auto" w:fill="E1DFDD"/>
    </w:rPr>
  </w:style>
  <w:style w:type="paragraph" w:styleId="BalloonText">
    <w:name w:val="Balloon Text"/>
    <w:basedOn w:val="Normal"/>
    <w:link w:val="BalloonTextChar"/>
    <w:uiPriority w:val="99"/>
    <w:semiHidden/>
    <w:rsid w:val="0063699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7F65"/>
    <w:rPr>
      <w:rFonts w:ascii="Times New Roman" w:hAnsi="Times New Roman" w:cs="Times New Roman"/>
      <w:color w:val="000000" w:themeColor="text1"/>
      <w:sz w:val="18"/>
      <w:szCs w:val="18"/>
    </w:rPr>
  </w:style>
  <w:style w:type="paragraph" w:styleId="ListBullet">
    <w:name w:val="List Bullet"/>
    <w:basedOn w:val="Normal"/>
    <w:uiPriority w:val="99"/>
    <w:rsid w:val="007200E1"/>
    <w:pPr>
      <w:numPr>
        <w:numId w:val="4"/>
      </w:numPr>
      <w:spacing w:after="0"/>
      <w:contextualSpacing/>
    </w:pPr>
  </w:style>
  <w:style w:type="paragraph" w:styleId="ListBullet2">
    <w:name w:val="List Bullet 2"/>
    <w:basedOn w:val="ListParagraph"/>
    <w:uiPriority w:val="99"/>
    <w:rsid w:val="007200E1"/>
    <w:pPr>
      <w:numPr>
        <w:ilvl w:val="1"/>
        <w:numId w:val="2"/>
      </w:numPr>
      <w:spacing w:before="0" w:after="0"/>
    </w:pPr>
  </w:style>
  <w:style w:type="paragraph" w:styleId="ListNumber">
    <w:name w:val="List Number"/>
    <w:basedOn w:val="ListParagraph"/>
    <w:uiPriority w:val="99"/>
    <w:rsid w:val="007200E1"/>
    <w:pPr>
      <w:numPr>
        <w:numId w:val="3"/>
      </w:numPr>
    </w:pPr>
  </w:style>
  <w:style w:type="character" w:styleId="UnresolvedMention">
    <w:name w:val="Unresolved Mention"/>
    <w:basedOn w:val="DefaultParagraphFont"/>
    <w:uiPriority w:val="99"/>
    <w:semiHidden/>
    <w:unhideWhenUsed/>
    <w:rsid w:val="00D65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356480">
      <w:bodyDiv w:val="1"/>
      <w:marLeft w:val="0"/>
      <w:marRight w:val="0"/>
      <w:marTop w:val="0"/>
      <w:marBottom w:val="0"/>
      <w:divBdr>
        <w:top w:val="none" w:sz="0" w:space="0" w:color="auto"/>
        <w:left w:val="none" w:sz="0" w:space="0" w:color="auto"/>
        <w:bottom w:val="none" w:sz="0" w:space="0" w:color="auto"/>
        <w:right w:val="none" w:sz="0" w:space="0" w:color="auto"/>
      </w:divBdr>
    </w:div>
    <w:div w:id="477766895">
      <w:bodyDiv w:val="1"/>
      <w:marLeft w:val="0"/>
      <w:marRight w:val="0"/>
      <w:marTop w:val="0"/>
      <w:marBottom w:val="0"/>
      <w:divBdr>
        <w:top w:val="none" w:sz="0" w:space="0" w:color="auto"/>
        <w:left w:val="none" w:sz="0" w:space="0" w:color="auto"/>
        <w:bottom w:val="none" w:sz="0" w:space="0" w:color="auto"/>
        <w:right w:val="none" w:sz="0" w:space="0" w:color="auto"/>
      </w:divBdr>
      <w:divsChild>
        <w:div w:id="1466044725">
          <w:marLeft w:val="0"/>
          <w:marRight w:val="0"/>
          <w:marTop w:val="0"/>
          <w:marBottom w:val="0"/>
          <w:divBdr>
            <w:top w:val="none" w:sz="0" w:space="0" w:color="auto"/>
            <w:left w:val="none" w:sz="0" w:space="0" w:color="auto"/>
            <w:bottom w:val="none" w:sz="0" w:space="0" w:color="auto"/>
            <w:right w:val="none" w:sz="0" w:space="0" w:color="auto"/>
          </w:divBdr>
          <w:divsChild>
            <w:div w:id="16776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9569">
      <w:bodyDiv w:val="1"/>
      <w:marLeft w:val="0"/>
      <w:marRight w:val="0"/>
      <w:marTop w:val="0"/>
      <w:marBottom w:val="0"/>
      <w:divBdr>
        <w:top w:val="none" w:sz="0" w:space="0" w:color="auto"/>
        <w:left w:val="none" w:sz="0" w:space="0" w:color="auto"/>
        <w:bottom w:val="none" w:sz="0" w:space="0" w:color="auto"/>
        <w:right w:val="none" w:sz="0" w:space="0" w:color="auto"/>
      </w:divBdr>
    </w:div>
    <w:div w:id="20893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rav\AppData\Roaming\Microsoft\Templates\Group%20writing%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AFC446EB9154F04941834B90B819DD2"/>
        <w:category>
          <w:name w:val="General"/>
          <w:gallery w:val="placeholder"/>
        </w:category>
        <w:types>
          <w:type w:val="bbPlcHdr"/>
        </w:types>
        <w:behaviors>
          <w:behavior w:val="content"/>
        </w:behaviors>
        <w:guid w:val="{E227E2C4-B637-4788-9104-7E585F74DCF7}"/>
      </w:docPartPr>
      <w:docPartBody>
        <w:p w:rsidR="00384F2F" w:rsidRDefault="00000000">
          <w:pPr>
            <w:pStyle w:val="1AFC446EB9154F04941834B90B819DD2"/>
          </w:pPr>
          <w:r w:rsidRPr="009756AD">
            <w:t>Project Name:</w:t>
          </w:r>
        </w:p>
      </w:docPartBody>
    </w:docPart>
    <w:docPart>
      <w:docPartPr>
        <w:name w:val="056B581FFBB94D29B02CB1B8ED43350B"/>
        <w:category>
          <w:name w:val="General"/>
          <w:gallery w:val="placeholder"/>
        </w:category>
        <w:types>
          <w:type w:val="bbPlcHdr"/>
        </w:types>
        <w:behaviors>
          <w:behavior w:val="content"/>
        </w:behaviors>
        <w:guid w:val="{3F63CD96-7542-4E6C-938D-BBC1A2418FCC}"/>
      </w:docPartPr>
      <w:docPartBody>
        <w:p w:rsidR="00384F2F" w:rsidRDefault="00000000">
          <w:pPr>
            <w:pStyle w:val="056B581FFBB94D29B02CB1B8ED43350B"/>
          </w:pPr>
          <w:r w:rsidRPr="00391ABD">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B5"/>
    <w:rsid w:val="00173266"/>
    <w:rsid w:val="002121C0"/>
    <w:rsid w:val="00384F2F"/>
    <w:rsid w:val="00424F7C"/>
    <w:rsid w:val="00537EEB"/>
    <w:rsid w:val="0091708A"/>
    <w:rsid w:val="009E5562"/>
    <w:rsid w:val="00A057CC"/>
    <w:rsid w:val="00E453B5"/>
    <w:rsid w:val="00EA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FC446EB9154F04941834B90B819DD2">
    <w:name w:val="1AFC446EB9154F04941834B90B819DD2"/>
  </w:style>
  <w:style w:type="paragraph" w:customStyle="1" w:styleId="056B581FFBB94D29B02CB1B8ED43350B">
    <w:name w:val="056B581FFBB94D29B02CB1B8ED433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236B58"/>
      </a:hlink>
      <a:folHlink>
        <a:srgbClr val="205774"/>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D7AE2B-59E7-4AD3-AE20-E886E392C79B}">
  <ds:schemaRefs>
    <ds:schemaRef ds:uri="http://schemas.microsoft.com/sharepoint/v3/contenttype/forms"/>
  </ds:schemaRefs>
</ds:datastoreItem>
</file>

<file path=customXml/itemProps2.xml><?xml version="1.0" encoding="utf-8"?>
<ds:datastoreItem xmlns:ds="http://schemas.openxmlformats.org/officeDocument/2006/customXml" ds:itemID="{947D9C6A-6124-4054-B9FD-2E7A6513E43D}">
  <ds:schemaRefs>
    <ds:schemaRef ds:uri="http://schemas.openxmlformats.org/officeDocument/2006/bibliography"/>
  </ds:schemaRefs>
</ds:datastoreItem>
</file>

<file path=customXml/itemProps3.xml><?xml version="1.0" encoding="utf-8"?>
<ds:datastoreItem xmlns:ds="http://schemas.openxmlformats.org/officeDocument/2006/customXml" ds:itemID="{EB89F4BD-C250-4A88-B7F9-307F7830BA8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4F5AFD0-AC28-45F4-A66B-42FB9001B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Group writing project.dotx</Template>
  <TotalTime>144</TotalTime>
  <Pages>1</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Praval Pattam</cp:lastModifiedBy>
  <cp:revision>8</cp:revision>
  <cp:lastPrinted>2024-10-18T17:27:00Z</cp:lastPrinted>
  <dcterms:created xsi:type="dcterms:W3CDTF">2024-09-01T09:38:00Z</dcterms:created>
  <dcterms:modified xsi:type="dcterms:W3CDTF">2024-10-18T17:29:00Z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